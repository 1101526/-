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2E51" w14:textId="77777777" w:rsidR="002B0AB3" w:rsidRDefault="0069136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《明暗渡生》</w:t>
      </w:r>
    </w:p>
    <w:p w14:paraId="7890B61C" w14:textId="77777777" w:rsidR="002B0AB3" w:rsidRDefault="0069136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2021.10.27</w:t>
      </w:r>
      <w:r>
        <w:rPr>
          <w:rFonts w:hint="eastAsia"/>
          <w:sz w:val="28"/>
          <w:szCs w:val="28"/>
        </w:rPr>
        <w:t>，上午</w:t>
      </w:r>
      <w:r>
        <w:rPr>
          <w:rFonts w:hint="eastAsia"/>
          <w:sz w:val="28"/>
          <w:szCs w:val="28"/>
        </w:rPr>
        <w:t>9:00</w:t>
      </w:r>
      <w:r>
        <w:rPr>
          <w:rFonts w:hint="eastAsia"/>
          <w:sz w:val="28"/>
          <w:szCs w:val="28"/>
        </w:rPr>
        <w:t>，一封匿名信函被送到南江医科大学周婉清教授的实验室中，周婉清与她的学生赵欣发现了这份信件。信函中有一根断指和一封信，信上要求周婉清筹集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万</w:t>
      </w:r>
      <w:r>
        <w:rPr>
          <w:rFonts w:hint="eastAsia"/>
          <w:sz w:val="28"/>
          <w:szCs w:val="28"/>
        </w:rPr>
        <w:t>RMB</w:t>
      </w:r>
      <w:r>
        <w:rPr>
          <w:rFonts w:hint="eastAsia"/>
          <w:sz w:val="28"/>
          <w:szCs w:val="28"/>
        </w:rPr>
        <w:t>，在晚上八点前送到体育馆第三列第六张椅子下，这才能保证她爱人吴宗杰的姓命。周婉清立刻出发筹钱，并嘱咐其学生赵欣前来报案。</w:t>
      </w:r>
    </w:p>
    <w:p w14:paraId="62A74475" w14:textId="77777777" w:rsidR="002B0AB3" w:rsidRDefault="0069136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被绑架者为民英医院有名的内科医生主任，在晚上八点之前，警方需立即展开隐秘行动，尽可能提前找到人质和犯人，从保证人质人身财产安全。警方经初步调查，得知吴宗杰已与周婉清及医院</w:t>
      </w:r>
      <w:proofErr w:type="gramStart"/>
      <w:r>
        <w:rPr>
          <w:rFonts w:hint="eastAsia"/>
          <w:sz w:val="28"/>
          <w:szCs w:val="28"/>
        </w:rPr>
        <w:t>已失联约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天</w:t>
      </w:r>
      <w:proofErr w:type="gramEnd"/>
      <w:r>
        <w:rPr>
          <w:rFonts w:hint="eastAsia"/>
          <w:sz w:val="28"/>
          <w:szCs w:val="28"/>
        </w:rPr>
        <w:t>，直到今天信函送到，周晚清</w:t>
      </w:r>
      <w:r>
        <w:rPr>
          <w:rFonts w:hint="eastAsia"/>
          <w:sz w:val="28"/>
          <w:szCs w:val="28"/>
        </w:rPr>
        <w:t>这才报案。警方希望周婉清对此给出解释。周婉清解释：丈夫在医院中经常因研发保密项目与外界隔绝，她以为这次也是如此，只是丈夫忘记通知她了，同时她要求警方应该将更多精力放在寻找绑匪身上，尽早找到吴宗杰，并尽快接上断指，以保全吴宗平的医术生涯。于是警方立刻成立“重案组”。同时开始调查“吴宗杰行踪”一事与“绑法追查”一事。</w:t>
      </w:r>
    </w:p>
    <w:p w14:paraId="45FA391C" w14:textId="77777777" w:rsidR="002B0AB3" w:rsidRDefault="00691366">
      <w:pPr>
        <w:ind w:left="1687" w:hangingChars="600" w:hanging="1687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第一轮搜查</w:t>
      </w:r>
    </w:p>
    <w:p w14:paraId="2B6DC3A3" w14:textId="77777777" w:rsidR="002B0AB3" w:rsidRDefault="00691366">
      <w:pPr>
        <w:ind w:left="1687" w:hangingChars="600" w:hanging="1687"/>
        <w:rPr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&lt;</w:t>
      </w:r>
      <w:r>
        <w:rPr>
          <w:rFonts w:hint="eastAsia"/>
          <w:b/>
          <w:bCs/>
          <w:i/>
          <w:iCs/>
          <w:sz w:val="28"/>
          <w:szCs w:val="28"/>
        </w:rPr>
        <w:t>事件</w:t>
      </w:r>
      <w:r>
        <w:rPr>
          <w:rFonts w:hint="eastAsia"/>
          <w:b/>
          <w:bCs/>
          <w:i/>
          <w:iCs/>
          <w:sz w:val="28"/>
          <w:szCs w:val="28"/>
        </w:rPr>
        <w:t>&gt;</w:t>
      </w:r>
      <w:r>
        <w:rPr>
          <w:rFonts w:hint="eastAsia"/>
          <w:i/>
          <w:iCs/>
          <w:sz w:val="28"/>
          <w:szCs w:val="28"/>
        </w:rPr>
        <w:t>吴宗杰</w:t>
      </w:r>
      <w:r>
        <w:rPr>
          <w:rFonts w:hint="eastAsia"/>
          <w:sz w:val="28"/>
          <w:szCs w:val="28"/>
        </w:rPr>
        <w:t>：民英医院总医科主任之一，</w:t>
      </w:r>
      <w:r>
        <w:rPr>
          <w:rFonts w:hint="eastAsia"/>
          <w:sz w:val="28"/>
          <w:szCs w:val="28"/>
        </w:rPr>
        <w:t>2011</w:t>
      </w:r>
      <w:r>
        <w:rPr>
          <w:rFonts w:hint="eastAsia"/>
          <w:sz w:val="28"/>
          <w:szCs w:val="28"/>
        </w:rPr>
        <w:t>年入医院从医，为人斯文，常被人称为“好好医生”。</w:t>
      </w:r>
    </w:p>
    <w:p w14:paraId="2CF6FD3D" w14:textId="77777777" w:rsidR="002B0AB3" w:rsidRDefault="00691366">
      <w:pPr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周婉清：吴宗杰之妻，二人因医术爱好相投，于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年成婚。</w:t>
      </w:r>
    </w:p>
    <w:p w14:paraId="1A5DC968" w14:textId="77777777" w:rsidR="002B0AB3" w:rsidRDefault="00691366">
      <w:pPr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断指：为右手断指。</w:t>
      </w:r>
    </w:p>
    <w:p w14:paraId="1B044FC2" w14:textId="77777777" w:rsidR="002B0AB3" w:rsidRDefault="00691366">
      <w:pPr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行踪：那一晚月黑风高，吴宗杰的白车从黑夜中掠过。</w:t>
      </w:r>
    </w:p>
    <w:p w14:paraId="0F748911" w14:textId="77777777" w:rsidR="002B0AB3" w:rsidRDefault="00691366">
      <w:pPr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失踪之夜：那个晚上是否有所不同？</w:t>
      </w:r>
    </w:p>
    <w:p w14:paraId="04BAFE83" w14:textId="77777777" w:rsidR="002B0AB3" w:rsidRDefault="00691366">
      <w:pPr>
        <w:ind w:left="1968" w:hangingChars="700" w:hanging="1968"/>
        <w:rPr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lastRenderedPageBreak/>
        <w:t>&lt;</w:t>
      </w:r>
      <w:r>
        <w:rPr>
          <w:rFonts w:hint="eastAsia"/>
          <w:b/>
          <w:bCs/>
          <w:i/>
          <w:iCs/>
          <w:sz w:val="28"/>
          <w:szCs w:val="28"/>
        </w:rPr>
        <w:t>线索</w:t>
      </w:r>
      <w:r>
        <w:rPr>
          <w:rFonts w:hint="eastAsia"/>
          <w:b/>
          <w:bCs/>
          <w:i/>
          <w:iCs/>
          <w:sz w:val="28"/>
          <w:szCs w:val="28"/>
        </w:rPr>
        <w:t>&gt;</w:t>
      </w:r>
      <w:r>
        <w:rPr>
          <w:rFonts w:hint="eastAsia"/>
          <w:sz w:val="28"/>
          <w:szCs w:val="28"/>
        </w:rPr>
        <w:t>吴宗杰：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和黄伟熙虽同为主任，但是两人的关系似乎十分微妙。</w:t>
      </w:r>
    </w:p>
    <w:p w14:paraId="14C296F3" w14:textId="738483DA" w:rsidR="002B0AB3" w:rsidRDefault="0069136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（录音）“宗杰啊，一直是个为人谦逊的人。甚至</w:t>
      </w:r>
      <w:r w:rsidR="00224856">
        <w:rPr>
          <w:rFonts w:hint="eastAsia"/>
          <w:sz w:val="28"/>
          <w:szCs w:val="28"/>
        </w:rPr>
        <w:t>谦逊的有点过头了</w:t>
      </w:r>
      <w:r>
        <w:rPr>
          <w:rFonts w:hint="eastAsia"/>
          <w:sz w:val="28"/>
          <w:szCs w:val="28"/>
        </w:rPr>
        <w:t>，说不好听的那叫软弱了。暂时还看不到什么不好的地方吧。”</w:t>
      </w:r>
    </w:p>
    <w:p w14:paraId="082593F7" w14:textId="77777777" w:rsidR="002B0AB3" w:rsidRDefault="0069136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（录音）“那个医生？他做事有些怪嘞，每回开药都要精确到克，还要把全名写下来，不知道说他细致还是死板的好。”</w:t>
      </w:r>
    </w:p>
    <w:p w14:paraId="24AA1A3D" w14:textId="77777777" w:rsidR="002B0AB3" w:rsidRDefault="00691366">
      <w:pPr>
        <w:ind w:left="2240" w:hangingChars="800" w:hanging="22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周婉清：</w:t>
      </w: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（录音）“那个女娃子厉害得很，一看就能看出她的气势，一股子女中豪杰劲，还是搞</w:t>
      </w:r>
      <w:r>
        <w:rPr>
          <w:rFonts w:hint="eastAsia"/>
          <w:sz w:val="28"/>
          <w:szCs w:val="28"/>
        </w:rPr>
        <w:t>学问的，好生厉害。”</w:t>
      </w:r>
    </w:p>
    <w:p w14:paraId="2CBD4FC8" w14:textId="77777777" w:rsidR="002B0AB3" w:rsidRDefault="00691366">
      <w:pPr>
        <w:numPr>
          <w:ilvl w:val="0"/>
          <w:numId w:val="2"/>
        </w:num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（录音）“有才有颜，宗杰这老婆，多让人羡慕。但是</w:t>
      </w:r>
      <w:r>
        <w:rPr>
          <w:rFonts w:hint="eastAsia"/>
          <w:sz w:val="28"/>
          <w:szCs w:val="28"/>
        </w:rPr>
        <w:t xml:space="preserve">                         </w:t>
      </w:r>
      <w:r>
        <w:rPr>
          <w:rFonts w:hint="eastAsia"/>
          <w:sz w:val="28"/>
          <w:szCs w:val="28"/>
        </w:rPr>
        <w:t>要真要我选，我可不找她当老婆。你看宗杰出来喝酒，都不带过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点半的，那么大一个主任了，每个月还要交工资，怪可怜嘞。”</w:t>
      </w:r>
    </w:p>
    <w:p w14:paraId="75AA7947" w14:textId="77777777" w:rsidR="002B0AB3" w:rsidRDefault="00691366">
      <w:pPr>
        <w:numPr>
          <w:ilvl w:val="0"/>
          <w:numId w:val="2"/>
        </w:num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（录音）“听说，最开始</w:t>
      </w:r>
      <w:proofErr w:type="gramStart"/>
      <w:r>
        <w:rPr>
          <w:rFonts w:hint="eastAsia"/>
          <w:sz w:val="28"/>
          <w:szCs w:val="28"/>
        </w:rPr>
        <w:t>婉</w:t>
      </w:r>
      <w:proofErr w:type="gramEnd"/>
      <w:r>
        <w:rPr>
          <w:rFonts w:hint="eastAsia"/>
          <w:sz w:val="28"/>
          <w:szCs w:val="28"/>
        </w:rPr>
        <w:t>清入嫁花了不少功夫，她是独生女一个，娘家那边老心疼这姑娘，可是这姑娘倒好，结了婚，一装行李就要走，可没得办法，嫁了个穷小子。好在这小伙子还算有出息。”</w:t>
      </w:r>
    </w:p>
    <w:p w14:paraId="27FB9FE4" w14:textId="77777777" w:rsidR="002B0AB3" w:rsidRDefault="006913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断指：</w:t>
      </w: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断指新鲜，没有挣扎的血迹，也没有冰冻的痕迹。</w:t>
      </w:r>
    </w:p>
    <w:p w14:paraId="7B31B47B" w14:textId="77777777" w:rsidR="002B0AB3" w:rsidRDefault="00691366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指纹模糊，但</w:t>
      </w:r>
      <w:r>
        <w:rPr>
          <w:rFonts w:hint="eastAsia"/>
          <w:sz w:val="28"/>
          <w:szCs w:val="28"/>
        </w:rPr>
        <w:t>DNA</w:t>
      </w:r>
      <w:r>
        <w:rPr>
          <w:rFonts w:hint="eastAsia"/>
          <w:sz w:val="28"/>
          <w:szCs w:val="28"/>
        </w:rPr>
        <w:t>鉴定确为吴宗杰</w:t>
      </w:r>
      <w:r>
        <w:rPr>
          <w:rFonts w:hint="eastAsia"/>
          <w:sz w:val="28"/>
          <w:szCs w:val="28"/>
        </w:rPr>
        <w:t>之手。</w:t>
      </w:r>
    </w:p>
    <w:p w14:paraId="3CE5DDE7" w14:textId="77777777" w:rsidR="002B0AB3" w:rsidRDefault="00691366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断指上有似乎是老鼠这样的小动物的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脚印。</w:t>
      </w:r>
    </w:p>
    <w:p w14:paraId="597EAD46" w14:textId="77777777" w:rsidR="002B0AB3" w:rsidRDefault="00691366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（法医组）（断指似乎切下来不满一天。断肢</w:t>
      </w:r>
      <w:proofErr w:type="gramStart"/>
      <w:r>
        <w:rPr>
          <w:rFonts w:hint="eastAsia"/>
          <w:sz w:val="28"/>
          <w:szCs w:val="28"/>
        </w:rPr>
        <w:t>复接手术</w:t>
      </w:r>
      <w:proofErr w:type="gramEnd"/>
      <w:r>
        <w:rPr>
          <w:rFonts w:hint="eastAsia"/>
          <w:sz w:val="28"/>
          <w:szCs w:val="28"/>
        </w:rPr>
        <w:t>一般可以满足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小时之内的断肢，最晚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个小时）</w:t>
      </w:r>
    </w:p>
    <w:p w14:paraId="6BCA45C5" w14:textId="77777777" w:rsidR="002B0AB3" w:rsidRDefault="00691366">
      <w:pPr>
        <w:ind w:left="2240" w:hangingChars="800" w:hanging="22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</w:t>
      </w:r>
      <w:r>
        <w:rPr>
          <w:rFonts w:hint="eastAsia"/>
          <w:sz w:val="28"/>
          <w:szCs w:val="28"/>
        </w:rPr>
        <w:t>失踪之夜：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监控有拍到一辆白车在“中江”银行停下，车中身形</w:t>
      </w:r>
      <w:proofErr w:type="gramStart"/>
      <w:r>
        <w:rPr>
          <w:rFonts w:hint="eastAsia"/>
          <w:sz w:val="28"/>
          <w:szCs w:val="28"/>
        </w:rPr>
        <w:t>疑似吴</w:t>
      </w:r>
      <w:proofErr w:type="gramEnd"/>
      <w:r>
        <w:rPr>
          <w:rFonts w:hint="eastAsia"/>
          <w:sz w:val="28"/>
          <w:szCs w:val="28"/>
        </w:rPr>
        <w:t>宗杰。</w:t>
      </w:r>
    </w:p>
    <w:p w14:paraId="49E3939F" w14:textId="77777777" w:rsidR="002B0AB3" w:rsidRDefault="00691366">
      <w:pPr>
        <w:ind w:left="126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车子最终使入“浦甸”地区。</w:t>
      </w:r>
    </w:p>
    <w:p w14:paraId="3AA31ABF" w14:textId="77777777" w:rsidR="002B0AB3" w:rsidRDefault="00691366">
      <w:pPr>
        <w:ind w:left="126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有目击者称，这辆车多次出入“浦甸”。</w:t>
      </w:r>
    </w:p>
    <w:p w14:paraId="1E45DF04" w14:textId="77777777" w:rsidR="002B0AB3" w:rsidRDefault="00691366">
      <w:pPr>
        <w:ind w:leftChars="399" w:left="1958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>风声：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邻居王奶奶说，当日下午约</w:t>
      </w:r>
      <w:r>
        <w:rPr>
          <w:rFonts w:hint="eastAsia"/>
          <w:sz w:val="28"/>
          <w:szCs w:val="28"/>
        </w:rPr>
        <w:t>6:30</w:t>
      </w:r>
      <w:r>
        <w:rPr>
          <w:rFonts w:hint="eastAsia"/>
          <w:sz w:val="28"/>
          <w:szCs w:val="28"/>
        </w:rPr>
        <w:t>有听到宗</w:t>
      </w:r>
      <w:proofErr w:type="gramStart"/>
      <w:r>
        <w:rPr>
          <w:rFonts w:hint="eastAsia"/>
          <w:sz w:val="28"/>
          <w:szCs w:val="28"/>
        </w:rPr>
        <w:t>杰家里很大</w:t>
      </w:r>
      <w:proofErr w:type="gramEnd"/>
      <w:r>
        <w:rPr>
          <w:rFonts w:hint="eastAsia"/>
          <w:sz w:val="28"/>
          <w:szCs w:val="28"/>
        </w:rPr>
        <w:t>的争吵之声。</w:t>
      </w:r>
    </w:p>
    <w:p w14:paraId="798956D2" w14:textId="77777777" w:rsidR="002B0AB3" w:rsidRDefault="00691366">
      <w:pPr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邮差说近日他家并无陌生的信件。</w:t>
      </w:r>
    </w:p>
    <w:p w14:paraId="24D4A33D" w14:textId="77777777" w:rsidR="002B0AB3" w:rsidRDefault="00691366">
      <w:pPr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女主人最近常不在家。</w:t>
      </w:r>
    </w:p>
    <w:p w14:paraId="0C8712D6" w14:textId="77777777" w:rsidR="002B0AB3" w:rsidRDefault="00691366">
      <w:pPr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第二轮搜查</w:t>
      </w:r>
    </w:p>
    <w:p w14:paraId="34EA4DA5" w14:textId="77777777" w:rsidR="002B0AB3" w:rsidRDefault="00691366">
      <w:pPr>
        <w:ind w:left="2249" w:hangingChars="800" w:hanging="2249"/>
        <w:rPr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&lt;</w:t>
      </w:r>
      <w:r>
        <w:rPr>
          <w:rFonts w:hint="eastAsia"/>
          <w:b/>
          <w:bCs/>
          <w:i/>
          <w:iCs/>
          <w:sz w:val="28"/>
          <w:szCs w:val="28"/>
        </w:rPr>
        <w:t>事件</w:t>
      </w:r>
      <w:r>
        <w:rPr>
          <w:rFonts w:hint="eastAsia"/>
          <w:b/>
          <w:bCs/>
          <w:i/>
          <w:iCs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黄伟熙：医院主任之一，看上去平常普通，但是有着圆滑的头脑，这使得他有了现在的权势。</w:t>
      </w:r>
    </w:p>
    <w:p w14:paraId="1BB18BBC" w14:textId="77777777" w:rsidR="002B0AB3" w:rsidRDefault="006913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电话：这是白车上发现的似乎是吴宗杰的遗留物。</w:t>
      </w:r>
    </w:p>
    <w:p w14:paraId="054A6824" w14:textId="77777777" w:rsidR="002B0AB3" w:rsidRDefault="006913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匿名恐吓信件：空白信封和朴素的信纸。</w:t>
      </w:r>
    </w:p>
    <w:p w14:paraId="1289F370" w14:textId="77777777" w:rsidR="002B0AB3" w:rsidRDefault="006913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浦</w:t>
      </w:r>
      <w:proofErr w:type="gramStart"/>
      <w:r>
        <w:rPr>
          <w:rFonts w:hint="eastAsia"/>
          <w:sz w:val="28"/>
          <w:szCs w:val="28"/>
        </w:rPr>
        <w:t>甸</w:t>
      </w:r>
      <w:proofErr w:type="gramEnd"/>
      <w:r>
        <w:rPr>
          <w:rFonts w:hint="eastAsia"/>
          <w:sz w:val="28"/>
          <w:szCs w:val="28"/>
        </w:rPr>
        <w:t>旅馆老板：</w:t>
      </w:r>
      <w:proofErr w:type="gramStart"/>
      <w:r>
        <w:rPr>
          <w:rFonts w:hint="eastAsia"/>
          <w:sz w:val="28"/>
          <w:szCs w:val="28"/>
        </w:rPr>
        <w:t>每次白</w:t>
      </w:r>
      <w:proofErr w:type="gramEnd"/>
      <w:r>
        <w:rPr>
          <w:rFonts w:hint="eastAsia"/>
          <w:sz w:val="28"/>
          <w:szCs w:val="28"/>
        </w:rPr>
        <w:t>车的终点都是这座不起眼的小旅馆。</w:t>
      </w:r>
    </w:p>
    <w:p w14:paraId="514CD8AB" w14:textId="77777777" w:rsidR="002B0AB3" w:rsidRDefault="00691366">
      <w:pPr>
        <w:tabs>
          <w:tab w:val="left" w:pos="907"/>
        </w:tabs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</w:t>
      </w:r>
      <w:r>
        <w:rPr>
          <w:rFonts w:hint="eastAsia"/>
          <w:sz w:val="28"/>
          <w:szCs w:val="28"/>
        </w:rPr>
        <w:t>虞文：吴宗杰的好友，最近因参加《非诚勿扰》成了小网红。</w:t>
      </w:r>
    </w:p>
    <w:p w14:paraId="0C20EED1" w14:textId="77777777" w:rsidR="002B0AB3" w:rsidRDefault="006913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线索</w:t>
      </w:r>
      <w:r>
        <w:rPr>
          <w:rFonts w:hint="eastAsia"/>
          <w:sz w:val="28"/>
          <w:szCs w:val="28"/>
        </w:rPr>
        <w:t xml:space="preserve">&gt;  </w:t>
      </w:r>
      <w:r>
        <w:rPr>
          <w:rFonts w:hint="eastAsia"/>
          <w:sz w:val="28"/>
          <w:szCs w:val="28"/>
        </w:rPr>
        <w:t>黄伟熙：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比吴宗杰更早来到医院，当时发生了小变天。</w:t>
      </w:r>
    </w:p>
    <w:p w14:paraId="66768178" w14:textId="77777777" w:rsidR="002B0AB3" w:rsidRDefault="00691366">
      <w:pPr>
        <w:ind w:firstLineChars="800" w:firstLine="224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医术并不出众，却掌握着医院的半边天。</w:t>
      </w:r>
      <w:r>
        <w:rPr>
          <w:rFonts w:hint="eastAsia"/>
          <w:sz w:val="28"/>
          <w:szCs w:val="28"/>
        </w:rPr>
        <w:t xml:space="preserve">    </w:t>
      </w:r>
    </w:p>
    <w:p w14:paraId="6B51C59D" w14:textId="77777777" w:rsidR="002B0AB3" w:rsidRDefault="00691366">
      <w:pPr>
        <w:ind w:leftChars="1064" w:left="2514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10.22</w:t>
      </w:r>
      <w:r>
        <w:rPr>
          <w:rFonts w:hint="eastAsia"/>
          <w:sz w:val="28"/>
          <w:szCs w:val="28"/>
        </w:rPr>
        <w:t>日与吴宗杰的通话记录，吴宗杰向其请假。</w:t>
      </w:r>
    </w:p>
    <w:p w14:paraId="3B16FCE4" w14:textId="77777777" w:rsidR="002B0AB3" w:rsidRDefault="0069136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失踪日通话记录：</w:t>
      </w:r>
    </w:p>
    <w:p w14:paraId="7BF07D2F" w14:textId="77777777" w:rsidR="002B0AB3" w:rsidRDefault="00691366">
      <w:pPr>
        <w:ind w:firstLineChars="800" w:firstLine="224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第一则：银行打来，未接。</w:t>
      </w:r>
    </w:p>
    <w:p w14:paraId="53FF636B" w14:textId="77777777" w:rsidR="002B0AB3" w:rsidRDefault="0069136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2.</w:t>
      </w:r>
      <w:r>
        <w:rPr>
          <w:rFonts w:hint="eastAsia"/>
          <w:sz w:val="28"/>
          <w:szCs w:val="28"/>
        </w:rPr>
        <w:t>第二则：打给黄伟熙。</w:t>
      </w:r>
    </w:p>
    <w:p w14:paraId="0795D6B7" w14:textId="77777777" w:rsidR="002B0AB3" w:rsidRDefault="006913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</w:t>
      </w:r>
      <w:r>
        <w:rPr>
          <w:rFonts w:hint="eastAsia"/>
          <w:sz w:val="28"/>
          <w:szCs w:val="28"/>
        </w:rPr>
        <w:t>匿名恐吓信件：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信上只有赵欣和周婉清的指纹。</w:t>
      </w:r>
    </w:p>
    <w:p w14:paraId="1A5AF1F7" w14:textId="77777777" w:rsidR="002B0AB3" w:rsidRDefault="006913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2.</w:t>
      </w:r>
      <w:r>
        <w:rPr>
          <w:rFonts w:hint="eastAsia"/>
          <w:sz w:val="28"/>
          <w:szCs w:val="28"/>
        </w:rPr>
        <w:t>学院门卫说，当日无可疑人员入院。</w:t>
      </w:r>
    </w:p>
    <w:p w14:paraId="2E014F26" w14:textId="77777777" w:rsidR="002B0AB3" w:rsidRDefault="006913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旅店老板（审）：</w:t>
      </w:r>
      <w:r>
        <w:rPr>
          <w:rFonts w:hint="eastAsia"/>
          <w:sz w:val="28"/>
          <w:szCs w:val="28"/>
        </w:rPr>
        <w:t xml:space="preserve">1.  </w:t>
      </w:r>
      <w:r>
        <w:rPr>
          <w:rFonts w:hint="eastAsia"/>
          <w:sz w:val="28"/>
          <w:szCs w:val="28"/>
        </w:rPr>
        <w:t>有目击其车入院未出。</w:t>
      </w:r>
    </w:p>
    <w:p w14:paraId="0346240C" w14:textId="77777777" w:rsidR="002B0AB3" w:rsidRDefault="00691366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常有以女性与他一同住店。</w:t>
      </w:r>
    </w:p>
    <w:p w14:paraId="34E19F86" w14:textId="77777777" w:rsidR="002B0AB3" w:rsidRDefault="00691366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这一带较为偏僻，监控不足。</w:t>
      </w:r>
    </w:p>
    <w:p w14:paraId="4EB1B63E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虞文：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曾常与吴宗杰来往。</w:t>
      </w:r>
    </w:p>
    <w:p w14:paraId="12A93BD9" w14:textId="77777777" w:rsidR="002B0AB3" w:rsidRDefault="00691366">
      <w:pPr>
        <w:tabs>
          <w:tab w:val="left" w:pos="2083"/>
        </w:tabs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2.</w:t>
      </w:r>
      <w:r>
        <w:rPr>
          <w:rFonts w:hint="eastAsia"/>
          <w:sz w:val="28"/>
          <w:szCs w:val="28"/>
        </w:rPr>
        <w:t>瘦弱，手臂纤细，手上戴</w:t>
      </w:r>
      <w:proofErr w:type="gramStart"/>
      <w:r>
        <w:rPr>
          <w:rFonts w:hint="eastAsia"/>
          <w:sz w:val="28"/>
          <w:szCs w:val="28"/>
        </w:rPr>
        <w:t>的轻制的</w:t>
      </w:r>
      <w:proofErr w:type="gramEnd"/>
      <w:r>
        <w:rPr>
          <w:rFonts w:hint="eastAsia"/>
          <w:sz w:val="28"/>
          <w:szCs w:val="28"/>
        </w:rPr>
        <w:t>银手镯都能在她手上留下印记。</w:t>
      </w:r>
    </w:p>
    <w:p w14:paraId="0169A6B6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3.</w:t>
      </w:r>
      <w:r>
        <w:rPr>
          <w:rFonts w:hint="eastAsia"/>
          <w:sz w:val="28"/>
          <w:szCs w:val="28"/>
        </w:rPr>
        <w:t>《非诚勿扰》协议</w:t>
      </w:r>
    </w:p>
    <w:p w14:paraId="4D2D5468" w14:textId="77777777" w:rsidR="002B0AB3" w:rsidRDefault="00691366">
      <w:pPr>
        <w:tabs>
          <w:tab w:val="left" w:pos="2083"/>
        </w:tabs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抓捕行动</w:t>
      </w:r>
    </w:p>
    <w:p w14:paraId="5F0BEDC7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2021.10.27</w:t>
      </w:r>
      <w:r>
        <w:rPr>
          <w:rFonts w:hint="eastAsia"/>
          <w:sz w:val="28"/>
          <w:szCs w:val="28"/>
        </w:rPr>
        <w:t>晚</w:t>
      </w:r>
      <w:r>
        <w:rPr>
          <w:rFonts w:hint="eastAsia"/>
          <w:sz w:val="28"/>
          <w:szCs w:val="28"/>
        </w:rPr>
        <w:t>8:00</w:t>
      </w:r>
      <w:r>
        <w:rPr>
          <w:rFonts w:hint="eastAsia"/>
          <w:sz w:val="28"/>
          <w:szCs w:val="28"/>
        </w:rPr>
        <w:t>，周婉清准备好了钱来到约定的体育馆内，警方便衣入内抓捕。</w:t>
      </w:r>
    </w:p>
    <w:p w14:paraId="67ADC1FC" w14:textId="77777777" w:rsidR="002B0AB3" w:rsidRDefault="00691366">
      <w:pPr>
        <w:tabs>
          <w:tab w:val="left" w:pos="2083"/>
        </w:tabs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四个组分别蹲守四个点，由总指挥组定夺：</w:t>
      </w:r>
    </w:p>
    <w:p w14:paraId="0FF7C075" w14:textId="77777777" w:rsidR="002B0AB3" w:rsidRDefault="00691366">
      <w:pPr>
        <w:tabs>
          <w:tab w:val="left" w:pos="2083"/>
        </w:tabs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从何处蹲守？在哪个位置架镜头？</w:t>
      </w:r>
      <w:proofErr w:type="gramStart"/>
      <w:r>
        <w:rPr>
          <w:rFonts w:hint="eastAsia"/>
          <w:sz w:val="28"/>
          <w:szCs w:val="28"/>
        </w:rPr>
        <w:t>穿何队</w:t>
      </w:r>
      <w:proofErr w:type="gramEnd"/>
      <w:r>
        <w:rPr>
          <w:rFonts w:hint="eastAsia"/>
          <w:sz w:val="28"/>
          <w:szCs w:val="28"/>
        </w:rPr>
        <w:t>的队服？</w:t>
      </w:r>
    </w:p>
    <w:p w14:paraId="2E9F0F2A" w14:textId="77777777" w:rsidR="002B0AB3" w:rsidRDefault="00691366">
      <w:pPr>
        <w:tabs>
          <w:tab w:val="left" w:pos="2083"/>
        </w:tabs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（周婉清被要求从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区把钱放到座位底下）</w:t>
      </w:r>
    </w:p>
    <w:p w14:paraId="27157CC0" w14:textId="77777777" w:rsidR="002B0AB3" w:rsidRDefault="00691366">
      <w:pPr>
        <w:tabs>
          <w:tab w:val="left" w:pos="2083"/>
        </w:tabs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“我们发现了警察，你完了。”</w:t>
      </w:r>
    </w:p>
    <w:p w14:paraId="7E5F97F4" w14:textId="77777777" w:rsidR="002B0AB3" w:rsidRDefault="00691366">
      <w:pPr>
        <w:tabs>
          <w:tab w:val="left" w:pos="2083"/>
        </w:tabs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（周婉清哭泣，痛不欲生后又逐渐无声，默默跟随警察回局</w:t>
      </w:r>
      <w:r>
        <w:rPr>
          <w:rFonts w:hint="eastAsia"/>
          <w:sz w:val="28"/>
          <w:szCs w:val="28"/>
        </w:rPr>
        <w:t>)</w:t>
      </w:r>
    </w:p>
    <w:tbl>
      <w:tblPr>
        <w:tblStyle w:val="a4"/>
        <w:tblpPr w:leftFromText="180" w:rightFromText="180" w:vertAnchor="text" w:horzAnchor="page" w:tblpX="1837" w:tblpY="192"/>
        <w:tblOverlap w:val="never"/>
        <w:tblW w:w="0" w:type="auto"/>
        <w:tblLook w:val="04A0" w:firstRow="1" w:lastRow="0" w:firstColumn="1" w:lastColumn="0" w:noHBand="0" w:noVBand="1"/>
      </w:tblPr>
      <w:tblGrid>
        <w:gridCol w:w="907"/>
        <w:gridCol w:w="2124"/>
        <w:gridCol w:w="2208"/>
        <w:gridCol w:w="2280"/>
        <w:gridCol w:w="1003"/>
      </w:tblGrid>
      <w:tr w:rsidR="002B0AB3" w14:paraId="40CBD186" w14:textId="77777777">
        <w:trPr>
          <w:trHeight w:val="866"/>
        </w:trPr>
        <w:tc>
          <w:tcPr>
            <w:tcW w:w="907" w:type="dxa"/>
          </w:tcPr>
          <w:p w14:paraId="34557369" w14:textId="77777777" w:rsidR="002B0AB3" w:rsidRDefault="00691366">
            <w:pPr>
              <w:tabs>
                <w:tab w:val="left" w:pos="208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124" w:type="dxa"/>
          </w:tcPr>
          <w:p w14:paraId="4D396214" w14:textId="77777777" w:rsidR="002B0AB3" w:rsidRDefault="00691366">
            <w:pPr>
              <w:tabs>
                <w:tab w:val="left" w:pos="208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208" w:type="dxa"/>
          </w:tcPr>
          <w:p w14:paraId="2D74786D" w14:textId="77777777" w:rsidR="002B0AB3" w:rsidRDefault="00691366">
            <w:pPr>
              <w:tabs>
                <w:tab w:val="left" w:pos="208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280" w:type="dxa"/>
          </w:tcPr>
          <w:p w14:paraId="683CBB4C" w14:textId="77777777" w:rsidR="002B0AB3" w:rsidRDefault="00691366">
            <w:pPr>
              <w:tabs>
                <w:tab w:val="left" w:pos="208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003" w:type="dxa"/>
          </w:tcPr>
          <w:p w14:paraId="7CEA3A4F" w14:textId="77777777" w:rsidR="002B0AB3" w:rsidRDefault="00691366">
            <w:pPr>
              <w:tabs>
                <w:tab w:val="left" w:pos="208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</w:p>
        </w:tc>
      </w:tr>
      <w:tr w:rsidR="002B0AB3" w14:paraId="3928395D" w14:textId="77777777">
        <w:trPr>
          <w:trHeight w:val="1384"/>
        </w:trPr>
        <w:tc>
          <w:tcPr>
            <w:tcW w:w="907" w:type="dxa"/>
          </w:tcPr>
          <w:p w14:paraId="6631E003" w14:textId="77777777" w:rsidR="002B0AB3" w:rsidRDefault="00691366">
            <w:pPr>
              <w:tabs>
                <w:tab w:val="left" w:pos="208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6612" w:type="dxa"/>
            <w:gridSpan w:val="3"/>
          </w:tcPr>
          <w:p w14:paraId="226BC73B" w14:textId="77777777" w:rsidR="002B0AB3" w:rsidRDefault="002B0AB3">
            <w:pPr>
              <w:tabs>
                <w:tab w:val="left" w:pos="2083"/>
              </w:tabs>
              <w:rPr>
                <w:sz w:val="28"/>
                <w:szCs w:val="28"/>
              </w:rPr>
            </w:pPr>
          </w:p>
        </w:tc>
        <w:tc>
          <w:tcPr>
            <w:tcW w:w="1003" w:type="dxa"/>
          </w:tcPr>
          <w:p w14:paraId="1BC6EABE" w14:textId="77777777" w:rsidR="002B0AB3" w:rsidRDefault="00691366">
            <w:pPr>
              <w:tabs>
                <w:tab w:val="left" w:pos="208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</w:tr>
      <w:tr w:rsidR="002B0AB3" w14:paraId="45C86924" w14:textId="77777777">
        <w:trPr>
          <w:trHeight w:val="984"/>
        </w:trPr>
        <w:tc>
          <w:tcPr>
            <w:tcW w:w="907" w:type="dxa"/>
          </w:tcPr>
          <w:p w14:paraId="572D836B" w14:textId="77777777" w:rsidR="002B0AB3" w:rsidRDefault="00691366">
            <w:pPr>
              <w:tabs>
                <w:tab w:val="center" w:pos="346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H</w:t>
            </w:r>
          </w:p>
        </w:tc>
        <w:tc>
          <w:tcPr>
            <w:tcW w:w="2124" w:type="dxa"/>
          </w:tcPr>
          <w:p w14:paraId="08178986" w14:textId="77777777" w:rsidR="002B0AB3" w:rsidRDefault="00691366">
            <w:pPr>
              <w:tabs>
                <w:tab w:val="left" w:pos="208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</w:p>
        </w:tc>
        <w:tc>
          <w:tcPr>
            <w:tcW w:w="2208" w:type="dxa"/>
          </w:tcPr>
          <w:p w14:paraId="0A039181" w14:textId="77777777" w:rsidR="002B0AB3" w:rsidRDefault="00691366">
            <w:pPr>
              <w:tabs>
                <w:tab w:val="left" w:pos="208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</w:t>
            </w:r>
          </w:p>
        </w:tc>
        <w:tc>
          <w:tcPr>
            <w:tcW w:w="2280" w:type="dxa"/>
          </w:tcPr>
          <w:p w14:paraId="45F1C1B4" w14:textId="77777777" w:rsidR="002B0AB3" w:rsidRDefault="00691366">
            <w:pPr>
              <w:tabs>
                <w:tab w:val="left" w:pos="208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</w:t>
            </w:r>
          </w:p>
        </w:tc>
        <w:tc>
          <w:tcPr>
            <w:tcW w:w="1003" w:type="dxa"/>
          </w:tcPr>
          <w:p w14:paraId="66A0E6F0" w14:textId="77777777" w:rsidR="002B0AB3" w:rsidRDefault="00691366">
            <w:pPr>
              <w:tabs>
                <w:tab w:val="left" w:pos="208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</w:p>
        </w:tc>
      </w:tr>
    </w:tbl>
    <w:p w14:paraId="34766FC2" w14:textId="77777777" w:rsidR="002B0AB3" w:rsidRDefault="002B0AB3">
      <w:pPr>
        <w:tabs>
          <w:tab w:val="left" w:pos="2083"/>
        </w:tabs>
        <w:rPr>
          <w:sz w:val="28"/>
          <w:szCs w:val="28"/>
        </w:rPr>
      </w:pPr>
    </w:p>
    <w:p w14:paraId="3EAA2B9C" w14:textId="77777777" w:rsidR="002B0AB3" w:rsidRDefault="002B0AB3">
      <w:pPr>
        <w:tabs>
          <w:tab w:val="left" w:pos="2083"/>
        </w:tabs>
        <w:rPr>
          <w:sz w:val="28"/>
          <w:szCs w:val="28"/>
        </w:rPr>
      </w:pPr>
    </w:p>
    <w:p w14:paraId="2157DA1D" w14:textId="77777777" w:rsidR="002B0AB3" w:rsidRDefault="002B0AB3">
      <w:pPr>
        <w:tabs>
          <w:tab w:val="left" w:pos="2083"/>
        </w:tabs>
        <w:rPr>
          <w:sz w:val="28"/>
          <w:szCs w:val="28"/>
        </w:rPr>
      </w:pPr>
    </w:p>
    <w:p w14:paraId="4257473A" w14:textId="77777777" w:rsidR="002B0AB3" w:rsidRDefault="00691366">
      <w:pPr>
        <w:tabs>
          <w:tab w:val="left" w:pos="2083"/>
        </w:tabs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第三轮搜查</w:t>
      </w:r>
    </w:p>
    <w:p w14:paraId="29545ADB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2021.10.28</w:t>
      </w:r>
      <w:r>
        <w:rPr>
          <w:rFonts w:hint="eastAsia"/>
          <w:sz w:val="28"/>
          <w:szCs w:val="28"/>
        </w:rPr>
        <w:t>，绑匪没有任何新的消息。警方核验吴宗杰手机通话录音发现，他的声音为虚拟制作。警方认为绑匪可能对吴宗杰较为了解，于是对其相关事人事展开调查。经排查，一个男人进入了警方的视野。</w:t>
      </w:r>
      <w:proofErr w:type="gramStart"/>
      <w:r>
        <w:rPr>
          <w:rFonts w:hint="eastAsia"/>
          <w:sz w:val="28"/>
          <w:szCs w:val="28"/>
        </w:rPr>
        <w:t>雷警硕</w:t>
      </w:r>
      <w:proofErr w:type="gramEnd"/>
      <w:r>
        <w:rPr>
          <w:rFonts w:hint="eastAsia"/>
          <w:sz w:val="28"/>
          <w:szCs w:val="28"/>
        </w:rPr>
        <w:t>，一个不太寻常的男人来到了体育馆举办的球赛的现场。</w:t>
      </w:r>
    </w:p>
    <w:p w14:paraId="242E54C8" w14:textId="77777777" w:rsidR="002B0AB3" w:rsidRDefault="00691366">
      <w:pPr>
        <w:tabs>
          <w:tab w:val="left" w:pos="2083"/>
        </w:tabs>
        <w:ind w:left="1687" w:hangingChars="600" w:hanging="1687"/>
        <w:rPr>
          <w:sz w:val="28"/>
          <w:szCs w:val="28"/>
        </w:rPr>
      </w:pPr>
      <w:r>
        <w:rPr>
          <w:rFonts w:ascii="Calibri Light" w:hAnsi="Calibri Light" w:cs="宋体"/>
          <w:b/>
          <w:bCs/>
          <w:i/>
          <w:iCs/>
          <w:sz w:val="28"/>
          <w:szCs w:val="28"/>
        </w:rPr>
        <w:t>&lt;</w:t>
      </w:r>
      <w:r>
        <w:rPr>
          <w:rFonts w:ascii="Calibri Light" w:hAnsi="Calibri Light" w:cs="宋体"/>
          <w:b/>
          <w:bCs/>
          <w:i/>
          <w:iCs/>
          <w:sz w:val="28"/>
          <w:szCs w:val="28"/>
        </w:rPr>
        <w:t>事件</w:t>
      </w:r>
      <w:r>
        <w:rPr>
          <w:rFonts w:ascii="Calibri Light" w:hAnsi="Calibri Light" w:cs="宋体"/>
          <w:b/>
          <w:bCs/>
          <w:i/>
          <w:iCs/>
          <w:sz w:val="28"/>
          <w:szCs w:val="28"/>
        </w:rPr>
        <w:t>&gt;</w:t>
      </w:r>
      <w:proofErr w:type="gramStart"/>
      <w:r>
        <w:rPr>
          <w:rFonts w:hint="eastAsia"/>
          <w:sz w:val="28"/>
          <w:szCs w:val="28"/>
        </w:rPr>
        <w:t>雷警硕</w:t>
      </w:r>
      <w:proofErr w:type="gramEnd"/>
      <w:r>
        <w:rPr>
          <w:rFonts w:hint="eastAsia"/>
          <w:sz w:val="28"/>
          <w:szCs w:val="28"/>
        </w:rPr>
        <w:t>：一个高大的中年男子，身上有强悍的气息，</w:t>
      </w:r>
      <w:proofErr w:type="gramStart"/>
      <w:r>
        <w:rPr>
          <w:rFonts w:hint="eastAsia"/>
          <w:sz w:val="28"/>
          <w:szCs w:val="28"/>
        </w:rPr>
        <w:t>看穿着</w:t>
      </w:r>
      <w:proofErr w:type="gramEnd"/>
      <w:r>
        <w:rPr>
          <w:rFonts w:hint="eastAsia"/>
          <w:sz w:val="28"/>
          <w:szCs w:val="28"/>
        </w:rPr>
        <w:t>似乎并不富裕。</w:t>
      </w:r>
    </w:p>
    <w:p w14:paraId="2077529A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护士周琪：与吴宗杰直系相连的护士长，和吴宗杰接触最多。</w:t>
      </w:r>
    </w:p>
    <w:p w14:paraId="1CA89E89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汽车细致搜查：角落藏着奇怪的“线索”。</w:t>
      </w:r>
    </w:p>
    <w:p w14:paraId="0BD6B747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城市监控：天网恢恢，疏而不漏</w:t>
      </w:r>
      <w:r>
        <w:rPr>
          <w:rFonts w:hint="eastAsia"/>
          <w:sz w:val="28"/>
          <w:szCs w:val="28"/>
        </w:rPr>
        <w:t>。</w:t>
      </w:r>
    </w:p>
    <w:p w14:paraId="4741D989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*</w:t>
      </w:r>
      <w:r>
        <w:rPr>
          <w:rFonts w:hint="eastAsia"/>
          <w:sz w:val="28"/>
          <w:szCs w:val="28"/>
        </w:rPr>
        <w:t>周婉清正审（审问组）：她回来了，面露哀伤。</w:t>
      </w:r>
    </w:p>
    <w:p w14:paraId="44434632" w14:textId="77777777" w:rsidR="002B0AB3" w:rsidRDefault="00691366">
      <w:pPr>
        <w:tabs>
          <w:tab w:val="left" w:pos="2083"/>
        </w:tabs>
        <w:ind w:left="2249" w:hangingChars="800" w:hanging="2249"/>
        <w:rPr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&lt;</w:t>
      </w:r>
      <w:r>
        <w:rPr>
          <w:rFonts w:hint="eastAsia"/>
          <w:b/>
          <w:bCs/>
          <w:i/>
          <w:iCs/>
          <w:sz w:val="28"/>
          <w:szCs w:val="28"/>
        </w:rPr>
        <w:t>线索</w:t>
      </w:r>
      <w:r>
        <w:rPr>
          <w:rFonts w:hint="eastAsia"/>
          <w:b/>
          <w:bCs/>
          <w:i/>
          <w:iCs/>
          <w:sz w:val="28"/>
          <w:szCs w:val="28"/>
        </w:rPr>
        <w:t>&gt;</w:t>
      </w:r>
      <w:proofErr w:type="gramStart"/>
      <w:r>
        <w:rPr>
          <w:rFonts w:hint="eastAsia"/>
          <w:sz w:val="28"/>
          <w:szCs w:val="28"/>
        </w:rPr>
        <w:t>雷警硕</w:t>
      </w:r>
      <w:proofErr w:type="gram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收到陌生人寄来的球赛观众票，因为很喜欢这支球队，于是在闲暇时前来观赛。</w:t>
      </w:r>
    </w:p>
    <w:p w14:paraId="63E8B571" w14:textId="77777777" w:rsidR="002B0AB3" w:rsidRDefault="00691366">
      <w:pPr>
        <w:tabs>
          <w:tab w:val="left" w:pos="2083"/>
        </w:tabs>
        <w:ind w:leftChars="866" w:left="1819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参与高利贷，但非主谋。同时他是《非诚勿扰》协议的甲方签署人。</w:t>
      </w:r>
    </w:p>
    <w:p w14:paraId="7185A29D" w14:textId="77777777" w:rsidR="002B0AB3" w:rsidRDefault="00691366">
      <w:pPr>
        <w:tabs>
          <w:tab w:val="left" w:pos="2083"/>
        </w:tabs>
        <w:ind w:left="126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家住向晚小区的破旧老房。</w:t>
      </w:r>
    </w:p>
    <w:p w14:paraId="2EBC56D3" w14:textId="77777777" w:rsidR="002B0AB3" w:rsidRDefault="00691366">
      <w:pPr>
        <w:tabs>
          <w:tab w:val="left" w:pos="2083"/>
        </w:tabs>
        <w:ind w:left="2800" w:hangingChars="1000" w:hanging="2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护士周琪：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（录）“说起来，之前吴主任有事叫我保密，不知当</w:t>
      </w:r>
      <w:r>
        <w:rPr>
          <w:rFonts w:hint="eastAsia"/>
          <w:sz w:val="28"/>
          <w:szCs w:val="28"/>
        </w:rPr>
        <w:lastRenderedPageBreak/>
        <w:t>讲不当讲。”</w:t>
      </w:r>
    </w:p>
    <w:p w14:paraId="0A5BA4D0" w14:textId="77777777" w:rsidR="002B0AB3" w:rsidRDefault="00691366">
      <w:pPr>
        <w:tabs>
          <w:tab w:val="left" w:pos="2083"/>
        </w:tabs>
        <w:ind w:left="2800" w:hangingChars="1000" w:hanging="2800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（搜查组）（有不可告人之事，吴宗杰拔“老黄”气管，为了放一个人进来就医，黄伟熙与吴宗杰就此事起过争分）</w:t>
      </w:r>
    </w:p>
    <w:p w14:paraId="78CE6FF7" w14:textId="77777777" w:rsidR="002B0AB3" w:rsidRDefault="00691366">
      <w:pPr>
        <w:tabs>
          <w:tab w:val="left" w:pos="2083"/>
        </w:tabs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（录）“对了，一个叫刘大壮的患者曾来找吴宗杰闹事，说他是庸医，诊错了他的病，毁了他的一生，但那次诊我就在场，吴主任做的诊断是没有任何问题的，也真是奇了怪。不过还好，当时吴主任正好不在，算是躲过一劫。”</w:t>
      </w:r>
    </w:p>
    <w:p w14:paraId="22AA3D9C" w14:textId="77777777" w:rsidR="002B0AB3" w:rsidRDefault="00691366">
      <w:pPr>
        <w:tabs>
          <w:tab w:val="left" w:pos="2083"/>
        </w:tabs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（录）“看见前面那对男女没，看着像是情侣，其实他们是兄妹，听人说好像是孤儿院出身，而那女娃又多病，那小伙子似是因为天天照顾她还要去打工，一天天的比那女娃还要虚，让人心疼坏</w:t>
      </w:r>
      <w:proofErr w:type="gramStart"/>
      <w:r>
        <w:rPr>
          <w:rFonts w:hint="eastAsia"/>
          <w:sz w:val="28"/>
          <w:szCs w:val="28"/>
        </w:rPr>
        <w:t>咯</w:t>
      </w:r>
      <w:proofErr w:type="gramEnd"/>
      <w:r>
        <w:rPr>
          <w:rFonts w:hint="eastAsia"/>
          <w:sz w:val="28"/>
          <w:szCs w:val="28"/>
        </w:rPr>
        <w:t>。让人奇怪的是吴主任嘱咐</w:t>
      </w:r>
      <w:r>
        <w:rPr>
          <w:rFonts w:hint="eastAsia"/>
          <w:sz w:val="28"/>
          <w:szCs w:val="28"/>
        </w:rPr>
        <w:t>过我，说什么要我照顾照顾他们‘这是我们欠他们的。’”</w:t>
      </w:r>
    </w:p>
    <w:p w14:paraId="780A4C48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汽车细致搜查：</w:t>
      </w:r>
      <w:r>
        <w:rPr>
          <w:rFonts w:hint="eastAsia"/>
          <w:sz w:val="28"/>
          <w:szCs w:val="28"/>
        </w:rPr>
        <w:t>1.</w:t>
      </w:r>
      <w:proofErr w:type="gramStart"/>
      <w:r>
        <w:rPr>
          <w:rFonts w:hint="eastAsia"/>
          <w:sz w:val="28"/>
          <w:szCs w:val="28"/>
        </w:rPr>
        <w:t>副驾位置</w:t>
      </w:r>
      <w:proofErr w:type="gramEnd"/>
      <w:r>
        <w:rPr>
          <w:rFonts w:hint="eastAsia"/>
          <w:sz w:val="28"/>
          <w:szCs w:val="28"/>
        </w:rPr>
        <w:t>有一针孔摄像头正对后座与录音器。</w:t>
      </w:r>
    </w:p>
    <w:p w14:paraId="3E1D525A" w14:textId="77777777" w:rsidR="002B0AB3" w:rsidRDefault="00691366">
      <w:pPr>
        <w:tabs>
          <w:tab w:val="left" w:pos="2083"/>
        </w:tabs>
        <w:ind w:left="126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车上方向盘上只有吴宗杰的指纹。</w:t>
      </w:r>
    </w:p>
    <w:p w14:paraId="05ED2BA1" w14:textId="77777777" w:rsidR="002B0AB3" w:rsidRDefault="00691366">
      <w:pPr>
        <w:tabs>
          <w:tab w:val="left" w:pos="2083"/>
        </w:tabs>
        <w:ind w:left="126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车左后位上把手有手铐摩擦的痕迹。</w:t>
      </w:r>
    </w:p>
    <w:p w14:paraId="76AF664C" w14:textId="77777777" w:rsidR="002B0AB3" w:rsidRDefault="00691366">
      <w:pPr>
        <w:tabs>
          <w:tab w:val="left" w:pos="2083"/>
        </w:tabs>
        <w:ind w:left="2520" w:hangingChars="900" w:hanging="25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城市监控：</w:t>
      </w:r>
      <w:r>
        <w:rPr>
          <w:rFonts w:hint="eastAsia"/>
          <w:sz w:val="28"/>
          <w:szCs w:val="28"/>
        </w:rPr>
        <w:t>1.</w:t>
      </w:r>
      <w:proofErr w:type="gramStart"/>
      <w:r>
        <w:rPr>
          <w:rFonts w:hint="eastAsia"/>
          <w:sz w:val="28"/>
          <w:szCs w:val="28"/>
        </w:rPr>
        <w:t>雷警硕已</w:t>
      </w:r>
      <w:proofErr w:type="gramEnd"/>
      <w:r>
        <w:rPr>
          <w:rFonts w:hint="eastAsia"/>
          <w:sz w:val="28"/>
          <w:szCs w:val="28"/>
        </w:rPr>
        <w:t>三日未归家，似乎都在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球场旁的小地下室附近活动。</w:t>
      </w:r>
    </w:p>
    <w:p w14:paraId="41F47542" w14:textId="77777777" w:rsidR="002B0AB3" w:rsidRDefault="00691366">
      <w:pPr>
        <w:tabs>
          <w:tab w:val="left" w:pos="2083"/>
        </w:tabs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周婉清曾于</w:t>
      </w:r>
      <w:r>
        <w:rPr>
          <w:rFonts w:hint="eastAsia"/>
          <w:sz w:val="28"/>
          <w:szCs w:val="28"/>
        </w:rPr>
        <w:t>10.25</w:t>
      </w:r>
      <w:r>
        <w:rPr>
          <w:rFonts w:hint="eastAsia"/>
          <w:sz w:val="28"/>
          <w:szCs w:val="28"/>
        </w:rPr>
        <w:t>日前去向晚小区。</w:t>
      </w:r>
    </w:p>
    <w:p w14:paraId="5A43445C" w14:textId="77777777" w:rsidR="002B0AB3" w:rsidRDefault="00691366">
      <w:pPr>
        <w:tabs>
          <w:tab w:val="left" w:pos="2083"/>
        </w:tabs>
        <w:ind w:leftChars="931" w:left="2235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刘大壮与他儿子于</w:t>
      </w:r>
      <w:r>
        <w:rPr>
          <w:rFonts w:hint="eastAsia"/>
          <w:sz w:val="28"/>
          <w:szCs w:val="28"/>
        </w:rPr>
        <w:t>10.22</w:t>
      </w:r>
      <w:r>
        <w:rPr>
          <w:rFonts w:hint="eastAsia"/>
          <w:sz w:val="28"/>
          <w:szCs w:val="28"/>
        </w:rPr>
        <w:t>日前来</w:t>
      </w:r>
      <w:proofErr w:type="gramStart"/>
      <w:r>
        <w:rPr>
          <w:rFonts w:hint="eastAsia"/>
          <w:sz w:val="28"/>
          <w:szCs w:val="28"/>
        </w:rPr>
        <w:t>医</w:t>
      </w:r>
      <w:proofErr w:type="gramEnd"/>
      <w:r>
        <w:rPr>
          <w:rFonts w:hint="eastAsia"/>
          <w:sz w:val="28"/>
          <w:szCs w:val="28"/>
        </w:rPr>
        <w:t>闹，影响不小。黄伟熙出面摆平。</w:t>
      </w:r>
    </w:p>
    <w:p w14:paraId="61A26007" w14:textId="77777777" w:rsidR="002B0AB3" w:rsidRDefault="002B0AB3">
      <w:pPr>
        <w:tabs>
          <w:tab w:val="left" w:pos="2083"/>
        </w:tabs>
        <w:rPr>
          <w:b/>
          <w:bCs/>
          <w:i/>
          <w:iCs/>
          <w:sz w:val="28"/>
          <w:szCs w:val="28"/>
        </w:rPr>
      </w:pPr>
    </w:p>
    <w:p w14:paraId="2D4AC7E2" w14:textId="77777777" w:rsidR="002B0AB3" w:rsidRDefault="00691366">
      <w:pPr>
        <w:tabs>
          <w:tab w:val="left" w:pos="2083"/>
        </w:tabs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lastRenderedPageBreak/>
        <w:t>第二案第一轮搜查</w:t>
      </w:r>
    </w:p>
    <w:p w14:paraId="28E2ECB0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2021.10.30</w:t>
      </w:r>
      <w:r>
        <w:rPr>
          <w:rFonts w:hint="eastAsia"/>
          <w:sz w:val="28"/>
          <w:szCs w:val="28"/>
        </w:rPr>
        <w:t>日，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晨练阿姨发现向晚小区旁地下道有奇怪味道，凑近发现一个黑色塑料袋，装着一颗头颅。旋即报案，警方介入。发现公园内多处埋尸，约</w:t>
      </w:r>
      <w:r>
        <w:rPr>
          <w:rFonts w:hint="eastAsia"/>
          <w:sz w:val="28"/>
          <w:szCs w:val="28"/>
        </w:rPr>
        <w:t>2000</w:t>
      </w:r>
      <w:r>
        <w:rPr>
          <w:rFonts w:hint="eastAsia"/>
          <w:sz w:val="28"/>
          <w:szCs w:val="28"/>
        </w:rPr>
        <w:t>多片熟肉被发现。装有头颅的袋子里放着一张卡片。“审判人，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！”</w:t>
      </w:r>
    </w:p>
    <w:p w14:paraId="249EEFA2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&lt;</w:t>
      </w:r>
      <w:r>
        <w:rPr>
          <w:rFonts w:hint="eastAsia"/>
          <w:b/>
          <w:bCs/>
          <w:i/>
          <w:iCs/>
          <w:sz w:val="28"/>
          <w:szCs w:val="28"/>
        </w:rPr>
        <w:t>事件</w:t>
      </w:r>
      <w:r>
        <w:rPr>
          <w:rFonts w:hint="eastAsia"/>
          <w:b/>
          <w:bCs/>
          <w:i/>
          <w:iCs/>
          <w:sz w:val="28"/>
          <w:szCs w:val="28"/>
        </w:rPr>
        <w:t>&gt;</w:t>
      </w:r>
      <w:r>
        <w:rPr>
          <w:rFonts w:hint="eastAsia"/>
          <w:sz w:val="28"/>
          <w:szCs w:val="28"/>
        </w:rPr>
        <w:t>向晚小区居民：民众是警察的好帮手。</w:t>
      </w:r>
    </w:p>
    <w:p w14:paraId="005BEF93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gramStart"/>
      <w:r>
        <w:rPr>
          <w:rFonts w:hint="eastAsia"/>
          <w:sz w:val="28"/>
          <w:szCs w:val="28"/>
        </w:rPr>
        <w:t>雷美星</w:t>
      </w:r>
      <w:proofErr w:type="gramEnd"/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雷警硕</w:t>
      </w:r>
      <w:proofErr w:type="gramEnd"/>
      <w:r>
        <w:rPr>
          <w:rFonts w:hint="eastAsia"/>
          <w:sz w:val="28"/>
          <w:szCs w:val="28"/>
        </w:rPr>
        <w:t>之女，外貌可爱，性格活泼。</w:t>
      </w:r>
    </w:p>
    <w:p w14:paraId="62028615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刘氏病例：这一份的主人为刘大壮。</w:t>
      </w:r>
    </w:p>
    <w:p w14:paraId="15DECFDD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老刀：一个新人浮上案件，他难道会是案件的关键人物？</w:t>
      </w:r>
    </w:p>
    <w:p w14:paraId="1FD9194B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吴宗杰头颅：这一颗杰出的头颅落地了，双眼已合。</w:t>
      </w:r>
    </w:p>
    <w:p w14:paraId="66AC1B13" w14:textId="77777777" w:rsidR="002B0AB3" w:rsidRDefault="00691366">
      <w:pPr>
        <w:tabs>
          <w:tab w:val="left" w:pos="2083"/>
        </w:tabs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”：神秘人终于出现！</w:t>
      </w:r>
    </w:p>
    <w:p w14:paraId="73979705" w14:textId="0F452E1A" w:rsidR="002B0AB3" w:rsidRDefault="00691366">
      <w:pPr>
        <w:tabs>
          <w:tab w:val="left" w:pos="2083"/>
        </w:tabs>
        <w:ind w:left="3092" w:hangingChars="1100" w:hanging="3092"/>
        <w:rPr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&lt;</w:t>
      </w:r>
      <w:r>
        <w:rPr>
          <w:rFonts w:hint="eastAsia"/>
          <w:b/>
          <w:bCs/>
          <w:i/>
          <w:iCs/>
          <w:sz w:val="28"/>
          <w:szCs w:val="28"/>
        </w:rPr>
        <w:t>线索</w:t>
      </w:r>
      <w:r>
        <w:rPr>
          <w:rFonts w:hint="eastAsia"/>
          <w:b/>
          <w:bCs/>
          <w:i/>
          <w:iCs/>
          <w:sz w:val="28"/>
          <w:szCs w:val="28"/>
        </w:rPr>
        <w:t>&gt;</w:t>
      </w:r>
      <w:r>
        <w:rPr>
          <w:rFonts w:hint="eastAsia"/>
          <w:sz w:val="28"/>
          <w:szCs w:val="28"/>
        </w:rPr>
        <w:t>向晚小区居民：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（录）“雷警硕？那个大个子？他确实住在这。我记得他有一个可爱的女儿，真是令人羡慕，他真的很疼爱他的女儿。可惜，夫妻不合。他老婆好像一直看不起</w:t>
      </w:r>
      <w:r>
        <w:rPr>
          <w:rFonts w:hint="eastAsia"/>
          <w:sz w:val="28"/>
          <w:szCs w:val="28"/>
        </w:rPr>
        <w:t>他，嫌他丑嫌他穷不干正</w:t>
      </w:r>
      <w:r w:rsidR="00C33979">
        <w:rPr>
          <w:rFonts w:hint="eastAsia"/>
          <w:sz w:val="28"/>
          <w:szCs w:val="28"/>
        </w:rPr>
        <w:t>事</w:t>
      </w:r>
      <w:r>
        <w:rPr>
          <w:rFonts w:hint="eastAsia"/>
          <w:sz w:val="28"/>
          <w:szCs w:val="28"/>
        </w:rPr>
        <w:t>，天天在外面说要另寻他爱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  </w:t>
      </w:r>
    </w:p>
    <w:p w14:paraId="198982F8" w14:textId="77777777" w:rsidR="002B0AB3" w:rsidRDefault="00691366">
      <w:pPr>
        <w:numPr>
          <w:ilvl w:val="0"/>
          <w:numId w:val="5"/>
        </w:numPr>
        <w:tabs>
          <w:tab w:val="clear" w:pos="312"/>
          <w:tab w:val="left" w:pos="2083"/>
        </w:tabs>
        <w:ind w:left="1260"/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（录）</w:t>
      </w:r>
      <w:r>
        <w:rPr>
          <w:rFonts w:ascii="宋体" w:hAnsi="宋体" w:cs="宋体"/>
          <w:sz w:val="28"/>
          <w:szCs w:val="28"/>
        </w:rPr>
        <w:t>“</w:t>
      </w:r>
      <w:r>
        <w:rPr>
          <w:rFonts w:ascii="宋体" w:hAnsi="宋体" w:cs="宋体"/>
          <w:sz w:val="28"/>
          <w:szCs w:val="28"/>
        </w:rPr>
        <w:t>这一带有个放高利贷的头头，人们都叫他老刀，雷警硕好像就跟着他干些黑活。那老刀兴许也是个有些权势的人物，一直没有人办他。不过雷警硕那家伙干着这些</w:t>
      </w:r>
      <w:proofErr w:type="gramStart"/>
      <w:r>
        <w:rPr>
          <w:rFonts w:ascii="宋体" w:hAnsi="宋体" w:cs="宋体"/>
          <w:sz w:val="28"/>
          <w:szCs w:val="28"/>
        </w:rPr>
        <w:t>败</w:t>
      </w:r>
      <w:proofErr w:type="gramEnd"/>
      <w:r>
        <w:rPr>
          <w:rFonts w:ascii="宋体" w:hAnsi="宋体" w:cs="宋体"/>
          <w:sz w:val="28"/>
          <w:szCs w:val="28"/>
        </w:rPr>
        <w:t>人品的黑活，天天日子还过的紧巴巴的，也不</w:t>
      </w:r>
      <w:r>
        <w:rPr>
          <w:rFonts w:ascii="宋体" w:hAnsi="宋体" w:cs="宋体"/>
          <w:sz w:val="28"/>
          <w:szCs w:val="28"/>
        </w:rPr>
        <w:t>知道为什么。</w:t>
      </w:r>
      <w:r>
        <w:rPr>
          <w:rFonts w:ascii="宋体" w:hAnsi="宋体" w:cs="宋体"/>
          <w:sz w:val="28"/>
          <w:szCs w:val="28"/>
        </w:rPr>
        <w:t>”</w:t>
      </w:r>
    </w:p>
    <w:p w14:paraId="4B722A27" w14:textId="77777777" w:rsidR="002B0AB3" w:rsidRDefault="00691366">
      <w:pPr>
        <w:numPr>
          <w:ilvl w:val="0"/>
          <w:numId w:val="5"/>
        </w:numPr>
        <w:tabs>
          <w:tab w:val="clear" w:pos="312"/>
          <w:tab w:val="left" w:pos="2083"/>
        </w:tabs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（录）“最近听隔壁医学院的大学生说他们的实验</w:t>
      </w:r>
      <w:r>
        <w:rPr>
          <w:rFonts w:hint="eastAsia"/>
          <w:sz w:val="28"/>
          <w:szCs w:val="28"/>
        </w:rPr>
        <w:lastRenderedPageBreak/>
        <w:t>室总是有怪味，也不知道再弄些啥子。”</w:t>
      </w:r>
    </w:p>
    <w:p w14:paraId="75C7EDA3" w14:textId="77777777" w:rsidR="002B0AB3" w:rsidRDefault="00691366">
      <w:pPr>
        <w:tabs>
          <w:tab w:val="left" w:pos="2083"/>
        </w:tabs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（搜查组）</w:t>
      </w: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（录）“说起来，小区有一个怪人，白天穿着警服上班，晚上下班就喜欢带个面具出来晃悠，神神秘秘的，让人很不舒服。”</w:t>
      </w:r>
      <w:r>
        <w:rPr>
          <w:rFonts w:hint="eastAsia"/>
          <w:sz w:val="28"/>
          <w:szCs w:val="28"/>
        </w:rPr>
        <w:t xml:space="preserve"> </w:t>
      </w:r>
    </w:p>
    <w:p w14:paraId="11F46D65" w14:textId="77777777" w:rsidR="002B0AB3" w:rsidRDefault="00691366">
      <w:pPr>
        <w:tabs>
          <w:tab w:val="left" w:pos="2083"/>
        </w:tabs>
        <w:ind w:leftChars="399" w:left="1398" w:hangingChars="200" w:hanging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雷美星</w:t>
      </w:r>
      <w:proofErr w:type="gram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深受父亲疼爱，过生日那天（三天前）还与父亲出去玩，穿一身红裙。</w:t>
      </w:r>
    </w:p>
    <w:p w14:paraId="691573CF" w14:textId="77777777" w:rsidR="002B0AB3" w:rsidRDefault="00691366">
      <w:pPr>
        <w:tabs>
          <w:tab w:val="left" w:pos="2083"/>
        </w:tabs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这两天她的心灵似乎受到了刺激，常念梦呓，“坏人！爸爸救我！”母亲数落说，那个不争气的男人，不知道带女儿去做什么了。</w:t>
      </w:r>
    </w:p>
    <w:p w14:paraId="7708CE46" w14:textId="77777777" w:rsidR="002B0AB3" w:rsidRDefault="00691366">
      <w:pPr>
        <w:tabs>
          <w:tab w:val="left" w:pos="2083"/>
        </w:tabs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父母离异后，由母亲支撑抚养。最近母亲好像从不知来路的途径赚到了些钱。</w:t>
      </w:r>
    </w:p>
    <w:p w14:paraId="27DE39DC" w14:textId="77777777" w:rsidR="002B0AB3" w:rsidRDefault="00691366">
      <w:pPr>
        <w:tabs>
          <w:tab w:val="left" w:pos="2083"/>
        </w:tabs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（搜查组）（</w:t>
      </w:r>
      <w:r>
        <w:rPr>
          <w:rFonts w:hint="eastAsia"/>
          <w:sz w:val="28"/>
          <w:szCs w:val="28"/>
        </w:rPr>
        <w:t>红裙破碎，美人落泪）</w:t>
      </w:r>
    </w:p>
    <w:p w14:paraId="135E6C17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刘大壮病例：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第一查为肾癌早期。吴宗杰主治，却从未有抓药记录。</w:t>
      </w:r>
    </w:p>
    <w:p w14:paraId="2865668E" w14:textId="77777777" w:rsidR="002B0AB3" w:rsidRDefault="00691366">
      <w:pPr>
        <w:tabs>
          <w:tab w:val="left" w:pos="2083"/>
        </w:tabs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病例上签的名是刘大壮儿子的刘小殷。</w:t>
      </w:r>
    </w:p>
    <w:p w14:paraId="551C11E7" w14:textId="77777777" w:rsidR="002B0AB3" w:rsidRDefault="00691366">
      <w:pPr>
        <w:tabs>
          <w:tab w:val="left" w:pos="2083"/>
        </w:tabs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曾有医护人员来问刘大壮是否需要换肾，被大壮赶跑。</w:t>
      </w:r>
    </w:p>
    <w:p w14:paraId="30E7AD3A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老刀：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吴宗杰银行的转账记录即为老刀所为。</w:t>
      </w:r>
    </w:p>
    <w:p w14:paraId="42ED4989" w14:textId="77777777" w:rsidR="002B0AB3" w:rsidRDefault="00691366">
      <w:pPr>
        <w:tabs>
          <w:tab w:val="left" w:pos="2083"/>
        </w:tabs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之前周婉清，黄伟熙都曾与其有金钱交易，</w:t>
      </w:r>
      <w:proofErr w:type="gramStart"/>
      <w:r>
        <w:rPr>
          <w:rFonts w:hint="eastAsia"/>
          <w:sz w:val="28"/>
          <w:szCs w:val="28"/>
        </w:rPr>
        <w:t>各委托</w:t>
      </w:r>
      <w:proofErr w:type="gramEnd"/>
      <w:r>
        <w:rPr>
          <w:rFonts w:hint="eastAsia"/>
          <w:sz w:val="28"/>
          <w:szCs w:val="28"/>
        </w:rPr>
        <w:t>一件事。</w:t>
      </w:r>
    </w:p>
    <w:p w14:paraId="242AE0D7" w14:textId="77777777" w:rsidR="002B0AB3" w:rsidRDefault="00691366">
      <w:pPr>
        <w:tabs>
          <w:tab w:val="left" w:pos="2083"/>
        </w:tabs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近日此人失踪，约三天。</w:t>
      </w:r>
    </w:p>
    <w:p w14:paraId="1C006A4E" w14:textId="77777777" w:rsidR="002B0AB3" w:rsidRDefault="00691366">
      <w:pPr>
        <w:tabs>
          <w:tab w:val="left" w:pos="2083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吴宗杰头颅：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切割处十分平滑，切割时间无法确定。</w:t>
      </w:r>
    </w:p>
    <w:p w14:paraId="56FAEFC7" w14:textId="77777777" w:rsidR="002B0AB3" w:rsidRDefault="00691366">
      <w:pPr>
        <w:tabs>
          <w:tab w:val="left" w:pos="2083"/>
        </w:tabs>
        <w:ind w:firstLineChars="800" w:firstLine="224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尸体有冰冻痕迹，无法确定真实死亡时间。</w:t>
      </w:r>
    </w:p>
    <w:p w14:paraId="73CD7D08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*</w:t>
      </w:r>
      <w:r>
        <w:rPr>
          <w:rFonts w:hint="eastAsia"/>
          <w:sz w:val="28"/>
          <w:szCs w:val="28"/>
        </w:rPr>
        <w:t>（法医组）根据切割痕迹和血液凝结成度判断，死亡至少有三</w:t>
      </w:r>
      <w:r>
        <w:rPr>
          <w:rFonts w:hint="eastAsia"/>
          <w:sz w:val="28"/>
          <w:szCs w:val="28"/>
        </w:rPr>
        <w:t xml:space="preserve">                             </w:t>
      </w:r>
      <w:r>
        <w:rPr>
          <w:rFonts w:hint="eastAsia"/>
          <w:sz w:val="28"/>
          <w:szCs w:val="28"/>
        </w:rPr>
        <w:t>天以上。</w:t>
      </w:r>
    </w:p>
    <w:p w14:paraId="2D4290A5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统一公布的线索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）“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”：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（警长播放）一条语音（我为人陷害，我们会与警方同时开始搜查真凶）</w:t>
      </w:r>
    </w:p>
    <w:p w14:paraId="6DB3E3C7" w14:textId="77777777" w:rsidR="002B0AB3" w:rsidRDefault="00691366">
      <w:pPr>
        <w:tabs>
          <w:tab w:val="left" w:pos="2083"/>
        </w:tabs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警长的死对头，几乎哪个案子有警长哪里就有他，一直在各个案件里活跃的神秘人。</w:t>
      </w:r>
    </w:p>
    <w:p w14:paraId="29364154" w14:textId="77777777" w:rsidR="002B0AB3" w:rsidRDefault="00691366">
      <w:pPr>
        <w:tabs>
          <w:tab w:val="left" w:pos="2083"/>
        </w:tabs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志在审判“有罪之人”。</w:t>
      </w:r>
    </w:p>
    <w:p w14:paraId="21750D0F" w14:textId="77777777" w:rsidR="002B0AB3" w:rsidRDefault="00691366">
      <w:pPr>
        <w:tabs>
          <w:tab w:val="left" w:pos="2083"/>
        </w:tabs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第二案第二轮搜查</w:t>
      </w:r>
    </w:p>
    <w:p w14:paraId="2282AE40" w14:textId="77777777" w:rsidR="002B0AB3" w:rsidRDefault="00691366">
      <w:pPr>
        <w:tabs>
          <w:tab w:val="left" w:pos="2083"/>
        </w:tabs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进一步的搜查之下似乎有的事情要浮现，但是却像潘多拉魔盒一般，带出了更多的事情。</w:t>
      </w:r>
    </w:p>
    <w:p w14:paraId="0A6390C4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&lt;</w:t>
      </w:r>
      <w:r>
        <w:rPr>
          <w:rFonts w:hint="eastAsia"/>
          <w:b/>
          <w:bCs/>
          <w:i/>
          <w:iCs/>
          <w:sz w:val="28"/>
          <w:szCs w:val="28"/>
        </w:rPr>
        <w:t>事件</w:t>
      </w:r>
      <w:r>
        <w:rPr>
          <w:rFonts w:hint="eastAsia"/>
          <w:b/>
          <w:bCs/>
          <w:i/>
          <w:iCs/>
          <w:sz w:val="28"/>
          <w:szCs w:val="28"/>
        </w:rPr>
        <w:t>&gt;</w:t>
      </w:r>
      <w:r>
        <w:rPr>
          <w:rFonts w:hint="eastAsia"/>
          <w:sz w:val="28"/>
          <w:szCs w:val="28"/>
        </w:rPr>
        <w:t>刘大壮：这个暴躁的公交车司机好似对医院一心不满。</w:t>
      </w:r>
    </w:p>
    <w:p w14:paraId="28B55591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医院：这家</w:t>
      </w:r>
      <w:r>
        <w:rPr>
          <w:rFonts w:hint="eastAsia"/>
          <w:sz w:val="28"/>
          <w:szCs w:val="28"/>
        </w:rPr>
        <w:t>医院的有些事蒙着一层诡异的面纱。</w:t>
      </w:r>
    </w:p>
    <w:p w14:paraId="4FA07584" w14:textId="77777777" w:rsidR="002B0AB3" w:rsidRDefault="00691366">
      <w:pPr>
        <w:tabs>
          <w:tab w:val="left" w:pos="2083"/>
          <w:tab w:val="left" w:pos="2731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无毛鼠：一种奇怪的生物。</w:t>
      </w:r>
    </w:p>
    <w:p w14:paraId="59C91AA0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孙雪明：秀气的男人，难怪成为护士们的关注点。但面色有点白的异常。</w:t>
      </w:r>
    </w:p>
    <w:p w14:paraId="130F4584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吴家别墅：这一间大房子如今只有周婉清独守空房。</w:t>
      </w:r>
    </w:p>
    <w:p w14:paraId="4BEAA72E" w14:textId="77777777" w:rsidR="002B0AB3" w:rsidRDefault="00691366">
      <w:pPr>
        <w:tabs>
          <w:tab w:val="left" w:pos="2083"/>
        </w:tabs>
        <w:ind w:left="3092" w:hangingChars="1100" w:hanging="3092"/>
        <w:rPr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&lt;</w:t>
      </w:r>
      <w:r>
        <w:rPr>
          <w:rFonts w:hint="eastAsia"/>
          <w:b/>
          <w:bCs/>
          <w:i/>
          <w:iCs/>
          <w:sz w:val="28"/>
          <w:szCs w:val="28"/>
        </w:rPr>
        <w:t>线索</w:t>
      </w:r>
      <w:r>
        <w:rPr>
          <w:rFonts w:hint="eastAsia"/>
          <w:b/>
          <w:bCs/>
          <w:i/>
          <w:iCs/>
          <w:sz w:val="28"/>
          <w:szCs w:val="28"/>
        </w:rPr>
        <w:t>&gt;</w:t>
      </w:r>
      <w:r>
        <w:rPr>
          <w:rFonts w:hint="eastAsia"/>
          <w:sz w:val="28"/>
          <w:szCs w:val="28"/>
        </w:rPr>
        <w:t>刘大壮（审）：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其描述，他从未见过吴宗杰，他说吴宗杰给他判错病情，导致现在无药可救。</w:t>
      </w:r>
    </w:p>
    <w:p w14:paraId="041C5B78" w14:textId="77777777" w:rsidR="002B0AB3" w:rsidRDefault="00691366">
      <w:pPr>
        <w:tabs>
          <w:tab w:val="left" w:pos="2083"/>
        </w:tabs>
        <w:ind w:left="1260"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询问时，说话结巴。</w:t>
      </w:r>
    </w:p>
    <w:p w14:paraId="4EEDB035" w14:textId="77777777" w:rsidR="002B0AB3" w:rsidRDefault="00691366">
      <w:pPr>
        <w:tabs>
          <w:tab w:val="left" w:pos="2083"/>
        </w:tabs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3.10.22</w:t>
      </w:r>
      <w:r>
        <w:rPr>
          <w:rFonts w:hint="eastAsia"/>
          <w:sz w:val="28"/>
          <w:szCs w:val="28"/>
        </w:rPr>
        <w:t>日来闹过两次，第一次为下午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，被儿子拉走，第二次为晚上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，与儿子一起来闹。</w:t>
      </w:r>
    </w:p>
    <w:p w14:paraId="0F8DC224" w14:textId="77777777" w:rsidR="002B0AB3" w:rsidRDefault="00691366">
      <w:pPr>
        <w:tabs>
          <w:tab w:val="left" w:pos="2083"/>
        </w:tabs>
        <w:ind w:leftChars="399" w:left="1678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医院</w:t>
      </w:r>
      <w:r>
        <w:rPr>
          <w:rFonts w:hint="eastAsia"/>
          <w:sz w:val="28"/>
          <w:szCs w:val="28"/>
        </w:rPr>
        <w:t xml:space="preserve">  1.</w:t>
      </w:r>
      <w:r>
        <w:rPr>
          <w:rFonts w:hint="eastAsia"/>
          <w:sz w:val="28"/>
          <w:szCs w:val="28"/>
        </w:rPr>
        <w:t>那个问刘大壮是否换肾的医护人员是这家医院的前</w:t>
      </w:r>
      <w:r>
        <w:rPr>
          <w:rFonts w:hint="eastAsia"/>
          <w:sz w:val="28"/>
          <w:szCs w:val="28"/>
        </w:rPr>
        <w:lastRenderedPageBreak/>
        <w:t>员工。</w:t>
      </w:r>
    </w:p>
    <w:p w14:paraId="4C5D8D3C" w14:textId="77777777" w:rsidR="002B0AB3" w:rsidRDefault="00691366">
      <w:pPr>
        <w:tabs>
          <w:tab w:val="left" w:pos="2083"/>
        </w:tabs>
        <w:ind w:leftChars="798" w:left="1676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周婉清曾来医院询问吴宗杰的近况。</w:t>
      </w:r>
    </w:p>
    <w:p w14:paraId="3C000C71" w14:textId="77777777" w:rsidR="002B0AB3" w:rsidRDefault="00691366">
      <w:pPr>
        <w:tabs>
          <w:tab w:val="left" w:pos="2083"/>
        </w:tabs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吴宗杰的问诊室里也有针孔摄像头。</w:t>
      </w:r>
    </w:p>
    <w:p w14:paraId="68EA1620" w14:textId="77777777" w:rsidR="002B0AB3" w:rsidRDefault="00691366">
      <w:pPr>
        <w:tabs>
          <w:tab w:val="left" w:pos="2083"/>
          <w:tab w:val="left" w:pos="2731"/>
        </w:tabs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无毛鼠：一种奇怪的生物。（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曾由此鼠的基因造出人耳鼠，后背可栽植人耳，该项目研发者还因此获奖。）</w:t>
      </w:r>
    </w:p>
    <w:p w14:paraId="775FC9F9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孙雪明：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公安档案上显示此人与两年前已去世。</w:t>
      </w:r>
    </w:p>
    <w:p w14:paraId="30D45B6E" w14:textId="77777777" w:rsidR="002B0AB3" w:rsidRDefault="00691366">
      <w:pPr>
        <w:numPr>
          <w:ilvl w:val="0"/>
          <w:numId w:val="6"/>
        </w:numPr>
        <w:tabs>
          <w:tab w:val="clear" w:pos="312"/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旁边的女性为孙雪美，使其妹妹，两人为孤儿，家境贫困。</w:t>
      </w:r>
    </w:p>
    <w:p w14:paraId="5DC45C1B" w14:textId="77777777" w:rsidR="002B0AB3" w:rsidRDefault="00691366">
      <w:pPr>
        <w:tabs>
          <w:tab w:val="left" w:pos="2083"/>
        </w:tabs>
        <w:ind w:left="1680"/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（法医组）（</w:t>
      </w:r>
      <w:r>
        <w:rPr>
          <w:rFonts w:ascii="宋体" w:hAnsi="宋体" w:cs="宋体" w:hint="eastAsia"/>
          <w:sz w:val="28"/>
          <w:szCs w:val="28"/>
        </w:rPr>
        <w:t>孙雪美过往病例单上</w:t>
      </w:r>
      <w:r>
        <w:rPr>
          <w:rFonts w:ascii="宋体" w:hAnsi="宋体" w:cs="宋体" w:hint="eastAsia"/>
          <w:color w:val="333333"/>
          <w:sz w:val="28"/>
          <w:szCs w:val="28"/>
          <w:shd w:val="clear" w:color="auto" w:fill="FFFFFF"/>
        </w:rPr>
        <w:t>血肌</w:t>
      </w:r>
      <w:proofErr w:type="gramStart"/>
      <w:r>
        <w:rPr>
          <w:rFonts w:ascii="宋体" w:hAnsi="宋体" w:cs="宋体" w:hint="eastAsia"/>
          <w:color w:val="333333"/>
          <w:sz w:val="28"/>
          <w:szCs w:val="28"/>
          <w:shd w:val="clear" w:color="auto" w:fill="FFFFFF"/>
        </w:rPr>
        <w:t>酐</w:t>
      </w:r>
      <w:proofErr w:type="gramEnd"/>
      <w:r>
        <w:rPr>
          <w:rFonts w:ascii="宋体" w:hAnsi="宋体" w:cs="宋体" w:hint="eastAsia"/>
          <w:color w:val="333333"/>
          <w:sz w:val="28"/>
          <w:szCs w:val="28"/>
          <w:shd w:val="clear" w:color="auto" w:fill="FFFFFF"/>
        </w:rPr>
        <w:t>、血尿素氮、血及尿β</w:t>
      </w:r>
      <w:r>
        <w:rPr>
          <w:rFonts w:ascii="宋体" w:hAnsi="宋体" w:cs="宋体" w:hint="eastAsia"/>
          <w:color w:val="333333"/>
          <w:sz w:val="28"/>
          <w:szCs w:val="28"/>
          <w:shd w:val="clear" w:color="auto" w:fill="FFFFFF"/>
        </w:rPr>
        <w:t>2</w:t>
      </w:r>
      <w:r>
        <w:rPr>
          <w:rFonts w:ascii="宋体" w:hAnsi="宋体" w:cs="宋体" w:hint="eastAsia"/>
          <w:color w:val="333333"/>
          <w:sz w:val="28"/>
          <w:szCs w:val="28"/>
          <w:shd w:val="clear" w:color="auto" w:fill="FFFFFF"/>
        </w:rPr>
        <w:t>—微球蛋白、尿白蛋白、尿免疫球蛋白</w:t>
      </w:r>
      <w:r>
        <w:rPr>
          <w:rFonts w:ascii="宋体" w:hAnsi="宋体" w:cs="宋体" w:hint="eastAsia"/>
          <w:color w:val="333333"/>
          <w:sz w:val="28"/>
          <w:szCs w:val="28"/>
          <w:shd w:val="clear" w:color="auto" w:fill="FFFFFF"/>
        </w:rPr>
        <w:t>G</w:t>
      </w:r>
      <w:r>
        <w:rPr>
          <w:rFonts w:ascii="宋体" w:hAnsi="宋体" w:cs="宋体" w:hint="eastAsia"/>
          <w:color w:val="333333"/>
          <w:sz w:val="28"/>
          <w:szCs w:val="28"/>
          <w:shd w:val="clear" w:color="auto" w:fill="FFFFFF"/>
        </w:rPr>
        <w:t>、尿分泌型免疫球蛋白</w:t>
      </w:r>
      <w:r>
        <w:rPr>
          <w:rFonts w:ascii="宋体" w:hAnsi="宋体" w:cs="宋体" w:hint="eastAsia"/>
          <w:color w:val="333333"/>
          <w:sz w:val="28"/>
          <w:szCs w:val="28"/>
          <w:shd w:val="clear" w:color="auto" w:fill="FFFFFF"/>
        </w:rPr>
        <w:t>A</w:t>
      </w:r>
      <w:r>
        <w:rPr>
          <w:rFonts w:ascii="宋体" w:hAnsi="宋体" w:cs="宋体" w:hint="eastAsia"/>
          <w:color w:val="333333"/>
          <w:sz w:val="28"/>
          <w:szCs w:val="28"/>
          <w:shd w:val="clear" w:color="auto" w:fill="FFFFFF"/>
        </w:rPr>
        <w:t>此前为异常，需要持续治疗</w:t>
      </w:r>
      <w:r>
        <w:rPr>
          <w:rFonts w:ascii="宋体" w:hAnsi="宋体" w:cs="宋体" w:hint="eastAsia"/>
          <w:sz w:val="28"/>
          <w:szCs w:val="28"/>
        </w:rPr>
        <w:t>）</w:t>
      </w:r>
    </w:p>
    <w:p w14:paraId="510E6D25" w14:textId="77777777" w:rsidR="002B0AB3" w:rsidRDefault="00691366">
      <w:pPr>
        <w:tabs>
          <w:tab w:val="left" w:pos="208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吴家别墅：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门上有鞋印，纹路前端基本看不清（被磨平）</w:t>
      </w:r>
    </w:p>
    <w:p w14:paraId="317E0F84" w14:textId="77777777" w:rsidR="002B0AB3" w:rsidRDefault="00691366">
      <w:pPr>
        <w:tabs>
          <w:tab w:val="left" w:pos="2083"/>
        </w:tabs>
        <w:ind w:left="126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地板下有少许血迹分析为吴宗杰。</w:t>
      </w:r>
    </w:p>
    <w:p w14:paraId="4C260415" w14:textId="77777777" w:rsidR="002B0AB3" w:rsidRDefault="00691366">
      <w:pPr>
        <w:tabs>
          <w:tab w:val="left" w:pos="2083"/>
        </w:tabs>
        <w:ind w:leftChars="931" w:left="2235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有吴宗杰以往的病历夹一共二十六份文件夹。规整的一夹一例手术，却在最后一个夹子里夹了三例，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（搜查组）（其中</w:t>
      </w:r>
      <w:proofErr w:type="gramStart"/>
      <w:r>
        <w:rPr>
          <w:rFonts w:hint="eastAsia"/>
          <w:sz w:val="28"/>
          <w:szCs w:val="28"/>
        </w:rPr>
        <w:t>一例名</w:t>
      </w:r>
      <w:proofErr w:type="gramEnd"/>
      <w:r>
        <w:rPr>
          <w:rFonts w:hint="eastAsia"/>
          <w:sz w:val="28"/>
          <w:szCs w:val="28"/>
        </w:rPr>
        <w:t>为孙雪明，名为“器官手术”）</w:t>
      </w:r>
    </w:p>
    <w:p w14:paraId="69777E41" w14:textId="77777777" w:rsidR="002B0AB3" w:rsidRDefault="002B0AB3">
      <w:pPr>
        <w:tabs>
          <w:tab w:val="left" w:pos="2083"/>
        </w:tabs>
        <w:rPr>
          <w:rFonts w:ascii="宋体" w:hAnsi="宋体" w:cs="宋体"/>
          <w:b/>
          <w:bCs/>
          <w:i/>
          <w:iCs/>
          <w:sz w:val="30"/>
          <w:szCs w:val="30"/>
        </w:rPr>
      </w:pPr>
    </w:p>
    <w:p w14:paraId="283381A5" w14:textId="77777777" w:rsidR="002B0AB3" w:rsidRDefault="00691366">
      <w:pPr>
        <w:tabs>
          <w:tab w:val="left" w:pos="2083"/>
        </w:tabs>
        <w:rPr>
          <w:rFonts w:ascii="宋体" w:hAnsi="宋体" w:cs="宋体"/>
          <w:b/>
          <w:bCs/>
          <w:i/>
          <w:iCs/>
          <w:sz w:val="30"/>
          <w:szCs w:val="30"/>
        </w:rPr>
      </w:pPr>
      <w:r>
        <w:rPr>
          <w:rFonts w:ascii="宋体" w:hAnsi="宋体" w:cs="宋体" w:hint="eastAsia"/>
          <w:b/>
          <w:bCs/>
          <w:i/>
          <w:iCs/>
          <w:sz w:val="30"/>
          <w:szCs w:val="30"/>
        </w:rPr>
        <w:t>最终提问</w:t>
      </w:r>
    </w:p>
    <w:p w14:paraId="5B015E59" w14:textId="77777777" w:rsidR="002B0AB3" w:rsidRDefault="00691366">
      <w:pPr>
        <w:tabs>
          <w:tab w:val="left" w:pos="2083"/>
        </w:tabs>
        <w:ind w:firstLine="7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Q</w:t>
      </w:r>
      <w:r>
        <w:rPr>
          <w:rFonts w:ascii="宋体" w:hAnsi="宋体" w:cs="宋体" w:hint="eastAsia"/>
          <w:sz w:val="28"/>
          <w:szCs w:val="28"/>
        </w:rPr>
        <w:t>：老</w:t>
      </w:r>
      <w:proofErr w:type="gramStart"/>
      <w:r>
        <w:rPr>
          <w:rFonts w:ascii="宋体" w:hAnsi="宋体" w:cs="宋体" w:hint="eastAsia"/>
          <w:sz w:val="28"/>
          <w:szCs w:val="28"/>
        </w:rPr>
        <w:t>刀是否</w:t>
      </w:r>
      <w:proofErr w:type="gramEnd"/>
      <w:r>
        <w:rPr>
          <w:rFonts w:ascii="宋体" w:hAnsi="宋体" w:cs="宋体" w:hint="eastAsia"/>
          <w:sz w:val="28"/>
          <w:szCs w:val="28"/>
        </w:rPr>
        <w:t>已经身亡？若不是，那么老</w:t>
      </w:r>
      <w:proofErr w:type="gramStart"/>
      <w:r>
        <w:rPr>
          <w:rFonts w:ascii="宋体" w:hAnsi="宋体" w:cs="宋体" w:hint="eastAsia"/>
          <w:sz w:val="28"/>
          <w:szCs w:val="28"/>
        </w:rPr>
        <w:t>刀现在</w:t>
      </w:r>
      <w:proofErr w:type="gramEnd"/>
      <w:r>
        <w:rPr>
          <w:rFonts w:ascii="宋体" w:hAnsi="宋体" w:cs="宋体" w:hint="eastAsia"/>
          <w:sz w:val="28"/>
          <w:szCs w:val="28"/>
        </w:rPr>
        <w:t>去了哪里？若是，那么是谁所害，又是何原因？</w:t>
      </w:r>
    </w:p>
    <w:p w14:paraId="5E8D5A24" w14:textId="77777777" w:rsidR="002B0AB3" w:rsidRDefault="002B0AB3">
      <w:pPr>
        <w:tabs>
          <w:tab w:val="left" w:pos="2083"/>
        </w:tabs>
        <w:ind w:firstLine="720"/>
        <w:rPr>
          <w:rFonts w:ascii="宋体" w:hAnsi="宋体" w:cs="宋体"/>
          <w:sz w:val="28"/>
          <w:szCs w:val="28"/>
        </w:rPr>
      </w:pPr>
    </w:p>
    <w:p w14:paraId="6FC800CD" w14:textId="77777777" w:rsidR="002B0AB3" w:rsidRDefault="002B0AB3">
      <w:pPr>
        <w:tabs>
          <w:tab w:val="left" w:pos="2083"/>
        </w:tabs>
        <w:ind w:firstLine="720"/>
        <w:rPr>
          <w:rFonts w:ascii="宋体" w:hAnsi="宋体" w:cs="宋体"/>
          <w:sz w:val="28"/>
          <w:szCs w:val="28"/>
        </w:rPr>
      </w:pPr>
    </w:p>
    <w:p w14:paraId="66D39DA0" w14:textId="77777777" w:rsidR="002B0AB3" w:rsidRDefault="00691366">
      <w:pPr>
        <w:tabs>
          <w:tab w:val="left" w:pos="2083"/>
        </w:tabs>
        <w:ind w:firstLine="7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Q</w:t>
      </w:r>
      <w:r>
        <w:rPr>
          <w:rFonts w:ascii="宋体" w:hAnsi="宋体" w:cs="宋体" w:hint="eastAsia"/>
          <w:sz w:val="28"/>
          <w:szCs w:val="28"/>
        </w:rPr>
        <w:t>：刘大壮的病，是吴宗杰错判了吗？是的话，为何错判？不是的话，又是何原因？</w:t>
      </w:r>
    </w:p>
    <w:p w14:paraId="5F52E55B" w14:textId="77777777" w:rsidR="002B0AB3" w:rsidRDefault="002B0AB3">
      <w:pPr>
        <w:tabs>
          <w:tab w:val="left" w:pos="2083"/>
        </w:tabs>
        <w:ind w:firstLine="720"/>
        <w:rPr>
          <w:rFonts w:ascii="宋体" w:hAnsi="宋体" w:cs="宋体"/>
          <w:sz w:val="28"/>
          <w:szCs w:val="28"/>
        </w:rPr>
      </w:pPr>
    </w:p>
    <w:p w14:paraId="0A35B2EC" w14:textId="77777777" w:rsidR="002B0AB3" w:rsidRDefault="002B0AB3">
      <w:pPr>
        <w:tabs>
          <w:tab w:val="left" w:pos="2083"/>
        </w:tabs>
        <w:ind w:firstLine="720"/>
        <w:rPr>
          <w:rFonts w:ascii="宋体" w:hAnsi="宋体" w:cs="宋体"/>
          <w:sz w:val="28"/>
          <w:szCs w:val="28"/>
        </w:rPr>
      </w:pPr>
    </w:p>
    <w:p w14:paraId="491DB990" w14:textId="77777777" w:rsidR="002B0AB3" w:rsidRDefault="00691366">
      <w:pPr>
        <w:tabs>
          <w:tab w:val="left" w:pos="2083"/>
        </w:tabs>
        <w:ind w:firstLine="7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Q</w:t>
      </w:r>
      <w:r>
        <w:rPr>
          <w:rFonts w:ascii="宋体" w:hAnsi="宋体" w:cs="宋体" w:hint="eastAsia"/>
          <w:sz w:val="28"/>
          <w:szCs w:val="28"/>
        </w:rPr>
        <w:t>：吴宗杰为何要特别照顾孙氏二人？</w:t>
      </w:r>
    </w:p>
    <w:p w14:paraId="14649B23" w14:textId="77777777" w:rsidR="002B0AB3" w:rsidRDefault="002B0AB3">
      <w:pPr>
        <w:tabs>
          <w:tab w:val="left" w:pos="2083"/>
        </w:tabs>
        <w:ind w:firstLine="720"/>
        <w:rPr>
          <w:rFonts w:ascii="宋体" w:hAnsi="宋体" w:cs="宋体"/>
          <w:sz w:val="28"/>
          <w:szCs w:val="28"/>
        </w:rPr>
      </w:pPr>
    </w:p>
    <w:p w14:paraId="72A04EAD" w14:textId="77777777" w:rsidR="002B0AB3" w:rsidRDefault="002B0AB3">
      <w:pPr>
        <w:tabs>
          <w:tab w:val="left" w:pos="2083"/>
        </w:tabs>
        <w:ind w:firstLine="720"/>
        <w:rPr>
          <w:rFonts w:ascii="宋体" w:hAnsi="宋体" w:cs="宋体"/>
          <w:sz w:val="28"/>
          <w:szCs w:val="28"/>
        </w:rPr>
      </w:pPr>
    </w:p>
    <w:p w14:paraId="0AF72F33" w14:textId="77777777" w:rsidR="002B0AB3" w:rsidRDefault="00691366">
      <w:pPr>
        <w:tabs>
          <w:tab w:val="left" w:pos="2083"/>
        </w:tabs>
        <w:ind w:firstLine="7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Q</w:t>
      </w:r>
      <w:r>
        <w:rPr>
          <w:rFonts w:ascii="宋体" w:hAnsi="宋体" w:cs="宋体" w:hint="eastAsia"/>
          <w:sz w:val="28"/>
          <w:szCs w:val="28"/>
        </w:rPr>
        <w:t>：老刀被委托的各是什么事情？</w:t>
      </w:r>
    </w:p>
    <w:p w14:paraId="47DA5DD1" w14:textId="77777777" w:rsidR="002B0AB3" w:rsidRDefault="002B0AB3">
      <w:pPr>
        <w:tabs>
          <w:tab w:val="left" w:pos="2083"/>
        </w:tabs>
        <w:ind w:firstLine="720"/>
        <w:rPr>
          <w:rFonts w:ascii="宋体" w:hAnsi="宋体" w:cs="宋体"/>
          <w:sz w:val="28"/>
          <w:szCs w:val="28"/>
        </w:rPr>
      </w:pPr>
    </w:p>
    <w:p w14:paraId="1F4DEDCC" w14:textId="77777777" w:rsidR="002B0AB3" w:rsidRDefault="002B0AB3">
      <w:pPr>
        <w:tabs>
          <w:tab w:val="left" w:pos="2083"/>
        </w:tabs>
        <w:ind w:firstLine="720"/>
        <w:rPr>
          <w:rFonts w:ascii="宋体" w:hAnsi="宋体" w:cs="宋体"/>
          <w:sz w:val="28"/>
          <w:szCs w:val="28"/>
        </w:rPr>
      </w:pPr>
    </w:p>
    <w:p w14:paraId="0BA880E8" w14:textId="77777777" w:rsidR="002B0AB3" w:rsidRDefault="00691366">
      <w:pPr>
        <w:tabs>
          <w:tab w:val="left" w:pos="2083"/>
        </w:tabs>
        <w:ind w:firstLine="7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Q</w:t>
      </w:r>
      <w:r>
        <w:rPr>
          <w:rFonts w:ascii="宋体" w:hAnsi="宋体" w:cs="宋体" w:hint="eastAsia"/>
          <w:sz w:val="28"/>
          <w:szCs w:val="28"/>
        </w:rPr>
        <w:t>：医院做了哪些不为人知的事？</w:t>
      </w:r>
    </w:p>
    <w:p w14:paraId="5A65F6EE" w14:textId="77777777" w:rsidR="002B0AB3" w:rsidRDefault="002B0AB3">
      <w:pPr>
        <w:tabs>
          <w:tab w:val="left" w:pos="2083"/>
        </w:tabs>
        <w:ind w:firstLine="720"/>
        <w:rPr>
          <w:rFonts w:ascii="宋体" w:hAnsi="宋体" w:cs="宋体"/>
          <w:sz w:val="28"/>
          <w:szCs w:val="28"/>
        </w:rPr>
      </w:pPr>
    </w:p>
    <w:p w14:paraId="14BF0093" w14:textId="77777777" w:rsidR="002B0AB3" w:rsidRDefault="00691366">
      <w:pPr>
        <w:tabs>
          <w:tab w:val="left" w:pos="2083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</w:t>
      </w:r>
    </w:p>
    <w:p w14:paraId="7E85C165" w14:textId="77777777" w:rsidR="002B0AB3" w:rsidRDefault="00691366">
      <w:pPr>
        <w:tabs>
          <w:tab w:val="left" w:pos="2083"/>
        </w:tabs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Q</w:t>
      </w:r>
      <w:r>
        <w:rPr>
          <w:rFonts w:ascii="宋体" w:hAnsi="宋体" w:cs="宋体" w:hint="eastAsia"/>
          <w:sz w:val="28"/>
          <w:szCs w:val="28"/>
        </w:rPr>
        <w:t>：吴宗杰到底被谁所害？何时所害？事情的经过又是什么？</w:t>
      </w:r>
    </w:p>
    <w:p w14:paraId="6C593028" w14:textId="77777777" w:rsidR="002B0AB3" w:rsidRDefault="002B0AB3">
      <w:pPr>
        <w:tabs>
          <w:tab w:val="left" w:pos="2083"/>
        </w:tabs>
        <w:ind w:firstLine="560"/>
        <w:rPr>
          <w:rFonts w:ascii="宋体" w:hAnsi="宋体" w:cs="宋体"/>
          <w:sz w:val="28"/>
          <w:szCs w:val="28"/>
        </w:rPr>
      </w:pPr>
    </w:p>
    <w:p w14:paraId="34996119" w14:textId="77777777" w:rsidR="002B0AB3" w:rsidRDefault="002B0AB3">
      <w:pPr>
        <w:tabs>
          <w:tab w:val="left" w:pos="2083"/>
        </w:tabs>
        <w:ind w:firstLine="560"/>
        <w:rPr>
          <w:rFonts w:ascii="宋体" w:hAnsi="宋体" w:cs="宋体"/>
          <w:sz w:val="28"/>
          <w:szCs w:val="28"/>
        </w:rPr>
      </w:pPr>
    </w:p>
    <w:p w14:paraId="7B2ECB94" w14:textId="77777777" w:rsidR="002B0AB3" w:rsidRDefault="00691366">
      <w:pPr>
        <w:tabs>
          <w:tab w:val="left" w:pos="2083"/>
        </w:tabs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Q</w:t>
      </w:r>
      <w:r>
        <w:rPr>
          <w:rFonts w:ascii="宋体" w:hAnsi="宋体" w:cs="宋体" w:hint="eastAsia"/>
          <w:sz w:val="28"/>
          <w:szCs w:val="28"/>
        </w:rPr>
        <w:t>：“</w:t>
      </w:r>
      <w:r>
        <w:rPr>
          <w:rFonts w:ascii="宋体" w:hAnsi="宋体" w:cs="宋体" w:hint="eastAsia"/>
          <w:sz w:val="28"/>
          <w:szCs w:val="28"/>
        </w:rPr>
        <w:t>K</w:t>
      </w:r>
      <w:r>
        <w:rPr>
          <w:rFonts w:ascii="宋体" w:hAnsi="宋体" w:cs="宋体" w:hint="eastAsia"/>
          <w:sz w:val="28"/>
          <w:szCs w:val="28"/>
        </w:rPr>
        <w:t>”的身份？</w:t>
      </w:r>
    </w:p>
    <w:p w14:paraId="4D44E241" w14:textId="77777777" w:rsidR="002B0AB3" w:rsidRDefault="00691366">
      <w:pPr>
        <w:tabs>
          <w:tab w:val="left" w:pos="2083"/>
        </w:tabs>
        <w:rPr>
          <w:rFonts w:ascii="宋体" w:hAnsi="宋体" w:cs="宋体"/>
          <w:b/>
          <w:bCs/>
          <w:i/>
          <w:iCs/>
          <w:sz w:val="30"/>
          <w:szCs w:val="30"/>
        </w:rPr>
      </w:pPr>
      <w:r>
        <w:rPr>
          <w:rFonts w:ascii="宋体" w:hAnsi="宋体" w:cs="宋体" w:hint="eastAsia"/>
          <w:b/>
          <w:bCs/>
          <w:i/>
          <w:iCs/>
          <w:sz w:val="30"/>
          <w:szCs w:val="30"/>
        </w:rPr>
        <w:t>结局梳理——周婉清视角</w:t>
      </w:r>
    </w:p>
    <w:p w14:paraId="66A8AA42" w14:textId="77777777" w:rsidR="002B0AB3" w:rsidRDefault="00691366">
      <w:pPr>
        <w:tabs>
          <w:tab w:val="left" w:pos="2083"/>
        </w:tabs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凶手是刘大壮。</w:t>
      </w:r>
    </w:p>
    <w:p w14:paraId="6F988D3A" w14:textId="77777777" w:rsidR="002B0AB3" w:rsidRDefault="00691366">
      <w:pPr>
        <w:tabs>
          <w:tab w:val="left" w:pos="2083"/>
        </w:tabs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他与</w:t>
      </w:r>
      <w:r>
        <w:rPr>
          <w:rFonts w:ascii="宋体" w:hAnsi="宋体" w:cs="宋体" w:hint="eastAsia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日当晚去找吴宗杰闹事，吴宗杰并未见过此人，以为此人与其妻认识。周婉清曾去医院问询，知道医院的事。刚想出面解释，</w:t>
      </w:r>
      <w:r>
        <w:rPr>
          <w:rFonts w:ascii="宋体" w:hAnsi="宋体" w:cs="宋体" w:hint="eastAsia"/>
          <w:sz w:val="28"/>
          <w:szCs w:val="28"/>
        </w:rPr>
        <w:lastRenderedPageBreak/>
        <w:t>但是她看到软弱的丈夫，如此得被动，一份期望又涌上心头，他怂恿丈夫与刘大壮搏斗，希望他能够在她的心中真正的勇猛高大起来。但是意外令她顿然失声，刘大壮抽出一把刀，将吴宗杰当场杀害。周婉清失声了，他心中爱着的那个人离开了，虽然不那么完美，但是总不至于离去。她无数次希望丈夫能够变得不要那么软弱，但是从不想要任何人夺走他。如果有，那她便带走一切！她看向拿着刀的刘大壮，刘大壮抱头蹲着，他也不想到会有这样</w:t>
      </w:r>
      <w:r>
        <w:rPr>
          <w:rFonts w:ascii="宋体" w:hAnsi="宋体" w:cs="宋体" w:hint="eastAsia"/>
          <w:sz w:val="28"/>
          <w:szCs w:val="28"/>
        </w:rPr>
        <w:t>的结局。周婉清笑了，他看着这个“无助”的粗犷之人，想起来之前对他丈夫做过不公之事的一切人士，复仇之路开始了。</w:t>
      </w:r>
    </w:p>
    <w:p w14:paraId="4A6ECF73" w14:textId="77777777" w:rsidR="002B0AB3" w:rsidRDefault="00691366">
      <w:pPr>
        <w:tabs>
          <w:tab w:val="left" w:pos="2083"/>
        </w:tabs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他答应刘大壮为他做治疗，刘大壮奇怪极了。但是他无法不去接受，他退无可退。。。他在周婉清的指引下，开吴宗杰的车前往“浦甸”半路</w:t>
      </w:r>
      <w:proofErr w:type="gramStart"/>
      <w:r>
        <w:rPr>
          <w:rFonts w:ascii="宋体" w:hAnsi="宋体" w:cs="宋体" w:hint="eastAsia"/>
          <w:sz w:val="28"/>
          <w:szCs w:val="28"/>
        </w:rPr>
        <w:t>一</w:t>
      </w:r>
      <w:proofErr w:type="gramEnd"/>
      <w:r>
        <w:rPr>
          <w:rFonts w:ascii="宋体" w:hAnsi="宋体" w:cs="宋体" w:hint="eastAsia"/>
          <w:sz w:val="28"/>
          <w:szCs w:val="28"/>
        </w:rPr>
        <w:t>通电话，</w:t>
      </w:r>
      <w:proofErr w:type="gramStart"/>
      <w:r>
        <w:rPr>
          <w:rFonts w:ascii="宋体" w:hAnsi="宋体" w:cs="宋体" w:hint="eastAsia"/>
          <w:sz w:val="28"/>
          <w:szCs w:val="28"/>
        </w:rPr>
        <w:t>用之前</w:t>
      </w:r>
      <w:proofErr w:type="gramEnd"/>
      <w:r>
        <w:rPr>
          <w:rFonts w:ascii="宋体" w:hAnsi="宋体" w:cs="宋体" w:hint="eastAsia"/>
          <w:sz w:val="28"/>
          <w:szCs w:val="28"/>
        </w:rPr>
        <w:t>周婉清给吴宗杰录的声音合成，向黄伟熙打电话，证明吴宗杰还活着，用夹子夹住方向盘开到“浦甸”的监控盲区。又回到医院，再闹事一回，制造不在场证明。就这样放过了这个男人嘛？不，刘大壮未曾细看，他签下的治疗合同上有两句话“。。。不可退出治疗。。。。。</w:t>
      </w:r>
      <w:proofErr w:type="gramStart"/>
      <w:r>
        <w:rPr>
          <w:rFonts w:ascii="宋体" w:hAnsi="宋体" w:cs="宋体" w:hint="eastAsia"/>
          <w:sz w:val="28"/>
          <w:szCs w:val="28"/>
        </w:rPr>
        <w:t>不</w:t>
      </w:r>
      <w:proofErr w:type="gramEnd"/>
      <w:r>
        <w:rPr>
          <w:rFonts w:ascii="宋体" w:hAnsi="宋体" w:cs="宋体" w:hint="eastAsia"/>
          <w:sz w:val="28"/>
          <w:szCs w:val="28"/>
        </w:rPr>
        <w:t>开具麻药。。。”</w:t>
      </w:r>
    </w:p>
    <w:p w14:paraId="18193F7A" w14:textId="77777777" w:rsidR="002B0AB3" w:rsidRDefault="00691366">
      <w:pPr>
        <w:tabs>
          <w:tab w:val="left" w:pos="2083"/>
        </w:tabs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还有谁要接受制裁呢？</w:t>
      </w:r>
      <w:proofErr w:type="gramStart"/>
      <w:r>
        <w:rPr>
          <w:rFonts w:ascii="宋体" w:hAnsi="宋体" w:cs="宋体" w:hint="eastAsia"/>
          <w:sz w:val="28"/>
          <w:szCs w:val="28"/>
        </w:rPr>
        <w:t>雷警硕</w:t>
      </w:r>
      <w:proofErr w:type="gramEnd"/>
      <w:r>
        <w:rPr>
          <w:rFonts w:ascii="宋体" w:hAnsi="宋体" w:cs="宋体" w:hint="eastAsia"/>
          <w:sz w:val="28"/>
          <w:szCs w:val="28"/>
        </w:rPr>
        <w:t>和老刀。这两个人要不是帮着医院办那些事情，怎么可能让吴宗杰日子这么难过。这样想后，周婉清前去向晚小区，给雷家送去了大量资金，</w:t>
      </w:r>
      <w:proofErr w:type="gramStart"/>
      <w:r>
        <w:rPr>
          <w:rFonts w:ascii="宋体" w:hAnsi="宋体" w:cs="宋体" w:hint="eastAsia"/>
          <w:sz w:val="28"/>
          <w:szCs w:val="28"/>
        </w:rPr>
        <w:t>雷警硕以为</w:t>
      </w:r>
      <w:proofErr w:type="gramEnd"/>
      <w:r>
        <w:rPr>
          <w:rFonts w:ascii="宋体" w:hAnsi="宋体" w:cs="宋体" w:hint="eastAsia"/>
          <w:sz w:val="28"/>
          <w:szCs w:val="28"/>
        </w:rPr>
        <w:t>老婆找了新男人，于是十分慌张，找了拖欠工钱不发的老刀。老刀看上了他女儿的肾脏，许诺叫他的女儿生日那天陪他一次，就给他发钱，</w:t>
      </w:r>
      <w:proofErr w:type="gramStart"/>
      <w:r>
        <w:rPr>
          <w:rFonts w:ascii="宋体" w:hAnsi="宋体" w:cs="宋体" w:hint="eastAsia"/>
          <w:sz w:val="28"/>
          <w:szCs w:val="28"/>
        </w:rPr>
        <w:t>雷警硕</w:t>
      </w:r>
      <w:proofErr w:type="gramEnd"/>
      <w:r>
        <w:rPr>
          <w:rFonts w:ascii="宋体" w:hAnsi="宋体" w:cs="宋体" w:hint="eastAsia"/>
          <w:sz w:val="28"/>
          <w:szCs w:val="28"/>
        </w:rPr>
        <w:t>左思右想，最后决定在女儿生日那天陪同女儿一起去见老刀。那一天相见，意料</w:t>
      </w:r>
      <w:r>
        <w:rPr>
          <w:rFonts w:ascii="宋体" w:hAnsi="宋体" w:cs="宋体" w:hint="eastAsia"/>
          <w:sz w:val="28"/>
          <w:szCs w:val="28"/>
        </w:rPr>
        <w:lastRenderedPageBreak/>
        <w:t>之外的事发生了，老刀把</w:t>
      </w:r>
      <w:proofErr w:type="gramStart"/>
      <w:r>
        <w:rPr>
          <w:rFonts w:ascii="宋体" w:hAnsi="宋体" w:cs="宋体" w:hint="eastAsia"/>
          <w:sz w:val="28"/>
          <w:szCs w:val="28"/>
        </w:rPr>
        <w:t>雷警硕</w:t>
      </w:r>
      <w:proofErr w:type="gramEnd"/>
      <w:r>
        <w:rPr>
          <w:rFonts w:ascii="宋体" w:hAnsi="宋体" w:cs="宋体" w:hint="eastAsia"/>
          <w:sz w:val="28"/>
          <w:szCs w:val="28"/>
        </w:rPr>
        <w:t>支开，欲对美</w:t>
      </w:r>
      <w:proofErr w:type="gramStart"/>
      <w:r>
        <w:rPr>
          <w:rFonts w:ascii="宋体" w:hAnsi="宋体" w:cs="宋体" w:hint="eastAsia"/>
          <w:sz w:val="28"/>
          <w:szCs w:val="28"/>
        </w:rPr>
        <w:t>星实施</w:t>
      </w:r>
      <w:proofErr w:type="gramEnd"/>
      <w:r>
        <w:rPr>
          <w:rFonts w:ascii="宋体" w:hAnsi="宋体" w:cs="宋体" w:hint="eastAsia"/>
          <w:sz w:val="28"/>
          <w:szCs w:val="28"/>
        </w:rPr>
        <w:t>绑架。</w:t>
      </w:r>
      <w:proofErr w:type="gramStart"/>
      <w:r>
        <w:rPr>
          <w:rFonts w:ascii="宋体" w:hAnsi="宋体" w:cs="宋体" w:hint="eastAsia"/>
          <w:sz w:val="28"/>
          <w:szCs w:val="28"/>
        </w:rPr>
        <w:t>雷警硕发现</w:t>
      </w:r>
      <w:proofErr w:type="gramEnd"/>
      <w:r>
        <w:rPr>
          <w:rFonts w:ascii="宋体" w:hAnsi="宋体" w:cs="宋体" w:hint="eastAsia"/>
          <w:sz w:val="28"/>
          <w:szCs w:val="28"/>
        </w:rPr>
        <w:t>不对，立马折返，一怒之下暴打了一顿老刀。女儿受到惊吓昏厥了过去。而老刀也没了气。</w:t>
      </w:r>
      <w:proofErr w:type="gramStart"/>
      <w:r>
        <w:rPr>
          <w:rFonts w:ascii="宋体" w:hAnsi="宋体" w:cs="宋体" w:hint="eastAsia"/>
          <w:sz w:val="28"/>
          <w:szCs w:val="28"/>
        </w:rPr>
        <w:t>雷警硕</w:t>
      </w:r>
      <w:proofErr w:type="gramEnd"/>
      <w:r>
        <w:rPr>
          <w:rFonts w:ascii="宋体" w:hAnsi="宋体" w:cs="宋体" w:hint="eastAsia"/>
          <w:sz w:val="28"/>
          <w:szCs w:val="28"/>
        </w:rPr>
        <w:t>万分害</w:t>
      </w:r>
      <w:r>
        <w:rPr>
          <w:rFonts w:ascii="宋体" w:hAnsi="宋体" w:cs="宋体" w:hint="eastAsia"/>
          <w:sz w:val="28"/>
          <w:szCs w:val="28"/>
        </w:rPr>
        <w:t>怕，把女儿背到了家门口，自己跑离了这里，后面的事便都由大家知晓了。。。</w:t>
      </w:r>
    </w:p>
    <w:p w14:paraId="1BA4F6DA" w14:textId="77777777" w:rsidR="002B0AB3" w:rsidRDefault="00691366">
      <w:pPr>
        <w:tabs>
          <w:tab w:val="left" w:pos="2083"/>
        </w:tabs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还有呢？那个黄主任。坏心眼不少，是医院背后的主谋，让他受到法律的制裁已经算轻的了。她让</w:t>
      </w:r>
      <w:proofErr w:type="gramStart"/>
      <w:r>
        <w:rPr>
          <w:rFonts w:ascii="宋体" w:hAnsi="宋体" w:cs="宋体" w:hint="eastAsia"/>
          <w:sz w:val="28"/>
          <w:szCs w:val="28"/>
        </w:rPr>
        <w:t>大壮拿吴宗杰</w:t>
      </w:r>
      <w:proofErr w:type="gramEnd"/>
      <w:r>
        <w:rPr>
          <w:rFonts w:ascii="宋体" w:hAnsi="宋体" w:cs="宋体" w:hint="eastAsia"/>
          <w:sz w:val="28"/>
          <w:szCs w:val="28"/>
        </w:rPr>
        <w:t>的银行门户给孙雪明打了一笔钱，让这“一对兄妹”进入警方的视野。孙雪美与孙雪明，一对贫瘠的孤儿兄妹，命运却让其中的妹妹患上了不治之症。非法卖肾，看似不可及，却被吴宗杰高明的医术实现了。这一切，都要怪黄伟熙的操作。他让老</w:t>
      </w:r>
      <w:proofErr w:type="gramStart"/>
      <w:r>
        <w:rPr>
          <w:rFonts w:ascii="宋体" w:hAnsi="宋体" w:cs="宋体" w:hint="eastAsia"/>
          <w:sz w:val="28"/>
          <w:szCs w:val="28"/>
        </w:rPr>
        <w:t>刀找到</w:t>
      </w:r>
      <w:proofErr w:type="gramEnd"/>
      <w:r>
        <w:rPr>
          <w:rFonts w:ascii="宋体" w:hAnsi="宋体" w:cs="宋体" w:hint="eastAsia"/>
          <w:sz w:val="28"/>
          <w:szCs w:val="28"/>
        </w:rPr>
        <w:t>买家，再利用医院主任之便，提供一个个鲜活的肾脏！不能让这种事情埋没！</w:t>
      </w:r>
      <w:r>
        <w:rPr>
          <w:rFonts w:ascii="宋体" w:hAnsi="宋体" w:cs="宋体" w:hint="eastAsia"/>
          <w:sz w:val="28"/>
          <w:szCs w:val="28"/>
        </w:rPr>
        <w:br/>
        <w:t xml:space="preserve">    </w:t>
      </w:r>
      <w:r>
        <w:rPr>
          <w:rFonts w:ascii="宋体" w:hAnsi="宋体" w:cs="宋体" w:hint="eastAsia"/>
          <w:sz w:val="28"/>
          <w:szCs w:val="28"/>
        </w:rPr>
        <w:t>那个小</w:t>
      </w:r>
      <w:proofErr w:type="gramStart"/>
      <w:r>
        <w:rPr>
          <w:rFonts w:ascii="宋体" w:hAnsi="宋体" w:cs="宋体" w:hint="eastAsia"/>
          <w:sz w:val="28"/>
          <w:szCs w:val="28"/>
        </w:rPr>
        <w:t>三虞文</w:t>
      </w:r>
      <w:proofErr w:type="gramEnd"/>
      <w:r>
        <w:rPr>
          <w:rFonts w:ascii="宋体" w:hAnsi="宋体" w:cs="宋体" w:hint="eastAsia"/>
          <w:sz w:val="28"/>
          <w:szCs w:val="28"/>
        </w:rPr>
        <w:t>？就当一个玩具好啦，也是奇怪，</w:t>
      </w:r>
      <w:r>
        <w:rPr>
          <w:rFonts w:ascii="宋体" w:hAnsi="宋体" w:cs="宋体" w:hint="eastAsia"/>
          <w:sz w:val="28"/>
          <w:szCs w:val="28"/>
        </w:rPr>
        <w:t>吴宗杰第一次有这么大的胆子瞒着周婉清，让她感到欣慰。</w:t>
      </w:r>
      <w:proofErr w:type="gramStart"/>
      <w:r>
        <w:rPr>
          <w:rFonts w:ascii="宋体" w:hAnsi="宋体" w:cs="宋体" w:hint="eastAsia"/>
          <w:sz w:val="28"/>
          <w:szCs w:val="28"/>
        </w:rPr>
        <w:t>虽然没瞒过</w:t>
      </w:r>
      <w:proofErr w:type="gramEnd"/>
      <w:r>
        <w:rPr>
          <w:rFonts w:ascii="宋体" w:hAnsi="宋体" w:cs="宋体" w:hint="eastAsia"/>
          <w:sz w:val="28"/>
          <w:szCs w:val="28"/>
        </w:rPr>
        <w:t>罢了。周婉清并没有把她放在眼里。让她</w:t>
      </w:r>
      <w:proofErr w:type="gramStart"/>
      <w:r>
        <w:rPr>
          <w:rFonts w:ascii="宋体" w:hAnsi="宋体" w:cs="宋体" w:hint="eastAsia"/>
          <w:sz w:val="28"/>
          <w:szCs w:val="28"/>
        </w:rPr>
        <w:t>做小网红</w:t>
      </w:r>
      <w:proofErr w:type="gramEnd"/>
      <w:r>
        <w:rPr>
          <w:rFonts w:ascii="宋体" w:hAnsi="宋体" w:cs="宋体" w:hint="eastAsia"/>
          <w:sz w:val="28"/>
          <w:szCs w:val="28"/>
        </w:rPr>
        <w:t>，上《非诚勿扰》，不过是她让老刀找的人（</w:t>
      </w:r>
      <w:proofErr w:type="gramStart"/>
      <w:r>
        <w:rPr>
          <w:rFonts w:ascii="宋体" w:hAnsi="宋体" w:cs="宋体" w:hint="eastAsia"/>
          <w:sz w:val="28"/>
          <w:szCs w:val="28"/>
        </w:rPr>
        <w:t>雷警硕</w:t>
      </w:r>
      <w:proofErr w:type="gramEnd"/>
      <w:r>
        <w:rPr>
          <w:rFonts w:ascii="宋体" w:hAnsi="宋体" w:cs="宋体" w:hint="eastAsia"/>
          <w:sz w:val="28"/>
          <w:szCs w:val="28"/>
        </w:rPr>
        <w:t>）设的局罢了。协议上“若有不好传闻，要付二十倍违约金这一条”够她还一辈子，并且名誉倒地了。</w:t>
      </w:r>
    </w:p>
    <w:p w14:paraId="229EC045" w14:textId="77777777" w:rsidR="002B0AB3" w:rsidRDefault="00691366">
      <w:pPr>
        <w:tabs>
          <w:tab w:val="left" w:pos="2083"/>
        </w:tabs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至于最后吴宗杰和周婉清两人呢。吴宗杰离世的那一晚，周婉清砍下了他的手指，种在了无毛鼠背后，那个人最后的气息，一直陪伴她，又过了五天。她很欣慰。至于自己，往后的日子，她无可知。她原意一直孤独的活着，就是对自己最好的惩罚了吧。。。。。。</w:t>
      </w:r>
    </w:p>
    <w:p w14:paraId="3F42DDF3" w14:textId="77777777" w:rsidR="002B0AB3" w:rsidRDefault="002B0AB3">
      <w:pPr>
        <w:tabs>
          <w:tab w:val="left" w:pos="2083"/>
        </w:tabs>
        <w:rPr>
          <w:i/>
          <w:iCs/>
          <w:sz w:val="28"/>
          <w:szCs w:val="28"/>
        </w:rPr>
      </w:pPr>
    </w:p>
    <w:sectPr w:rsidR="002B0A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9C7517"/>
    <w:multiLevelType w:val="singleLevel"/>
    <w:tmpl w:val="AA9C7517"/>
    <w:lvl w:ilvl="0">
      <w:start w:val="2"/>
      <w:numFmt w:val="decimal"/>
      <w:lvlText w:val="%1."/>
      <w:lvlJc w:val="left"/>
      <w:pPr>
        <w:tabs>
          <w:tab w:val="left" w:pos="312"/>
        </w:tabs>
        <w:ind w:left="1260" w:firstLine="0"/>
      </w:pPr>
    </w:lvl>
  </w:abstractNum>
  <w:abstractNum w:abstractNumId="1" w15:restartNumberingAfterBreak="0">
    <w:nsid w:val="F4A501F2"/>
    <w:multiLevelType w:val="singleLevel"/>
    <w:tmpl w:val="F4A501F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933B377"/>
    <w:multiLevelType w:val="singleLevel"/>
    <w:tmpl w:val="2933B377"/>
    <w:lvl w:ilvl="0">
      <w:start w:val="2"/>
      <w:numFmt w:val="decimal"/>
      <w:lvlText w:val="%1."/>
      <w:lvlJc w:val="left"/>
      <w:pPr>
        <w:tabs>
          <w:tab w:val="left" w:pos="312"/>
        </w:tabs>
        <w:ind w:left="1680" w:firstLine="0"/>
      </w:pPr>
    </w:lvl>
  </w:abstractNum>
  <w:abstractNum w:abstractNumId="3" w15:restartNumberingAfterBreak="0">
    <w:nsid w:val="2B0E6967"/>
    <w:multiLevelType w:val="singleLevel"/>
    <w:tmpl w:val="2B0E6967"/>
    <w:lvl w:ilvl="0">
      <w:start w:val="2"/>
      <w:numFmt w:val="decimal"/>
      <w:lvlText w:val="%1."/>
      <w:lvlJc w:val="left"/>
      <w:pPr>
        <w:tabs>
          <w:tab w:val="left" w:pos="312"/>
        </w:tabs>
        <w:ind w:left="1470" w:firstLine="0"/>
      </w:pPr>
    </w:lvl>
  </w:abstractNum>
  <w:abstractNum w:abstractNumId="4" w15:restartNumberingAfterBreak="0">
    <w:nsid w:val="4BBBA417"/>
    <w:multiLevelType w:val="singleLevel"/>
    <w:tmpl w:val="4BBBA417"/>
    <w:lvl w:ilvl="0">
      <w:start w:val="2"/>
      <w:numFmt w:val="decimal"/>
      <w:lvlText w:val="%1."/>
      <w:lvlJc w:val="left"/>
      <w:pPr>
        <w:tabs>
          <w:tab w:val="left" w:pos="312"/>
        </w:tabs>
        <w:ind w:left="3220" w:firstLine="0"/>
      </w:pPr>
    </w:lvl>
  </w:abstractNum>
  <w:abstractNum w:abstractNumId="5" w15:restartNumberingAfterBreak="0">
    <w:nsid w:val="5BE8763F"/>
    <w:multiLevelType w:val="singleLevel"/>
    <w:tmpl w:val="5BE8763F"/>
    <w:lvl w:ilvl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2B60D03"/>
    <w:rsid w:val="00177537"/>
    <w:rsid w:val="00224856"/>
    <w:rsid w:val="00270BE1"/>
    <w:rsid w:val="002B0AB3"/>
    <w:rsid w:val="00661709"/>
    <w:rsid w:val="00691366"/>
    <w:rsid w:val="008F6002"/>
    <w:rsid w:val="00C33979"/>
    <w:rsid w:val="00CC65FF"/>
    <w:rsid w:val="00D9012D"/>
    <w:rsid w:val="01D8584E"/>
    <w:rsid w:val="02046EA1"/>
    <w:rsid w:val="02481266"/>
    <w:rsid w:val="024D01C1"/>
    <w:rsid w:val="026020F9"/>
    <w:rsid w:val="02B60D03"/>
    <w:rsid w:val="02B90FAC"/>
    <w:rsid w:val="032376D0"/>
    <w:rsid w:val="03A367D0"/>
    <w:rsid w:val="061E3BBE"/>
    <w:rsid w:val="06F86E33"/>
    <w:rsid w:val="073C4373"/>
    <w:rsid w:val="08BD6586"/>
    <w:rsid w:val="090375DB"/>
    <w:rsid w:val="09293C1C"/>
    <w:rsid w:val="09A80ABC"/>
    <w:rsid w:val="0A00497C"/>
    <w:rsid w:val="0A3172B5"/>
    <w:rsid w:val="0A8665A9"/>
    <w:rsid w:val="0B165C9D"/>
    <w:rsid w:val="0B706C26"/>
    <w:rsid w:val="0C31264B"/>
    <w:rsid w:val="0C5B233E"/>
    <w:rsid w:val="0CF83756"/>
    <w:rsid w:val="0D7E5CB6"/>
    <w:rsid w:val="0D817958"/>
    <w:rsid w:val="0DE21FC2"/>
    <w:rsid w:val="0E145C0B"/>
    <w:rsid w:val="0EDC2AA4"/>
    <w:rsid w:val="0F1139DA"/>
    <w:rsid w:val="0F405E69"/>
    <w:rsid w:val="0F544944"/>
    <w:rsid w:val="0FDF47A4"/>
    <w:rsid w:val="0FF00FEF"/>
    <w:rsid w:val="100E5063"/>
    <w:rsid w:val="11CB2F91"/>
    <w:rsid w:val="11E54ACD"/>
    <w:rsid w:val="124C2E2E"/>
    <w:rsid w:val="12BF6504"/>
    <w:rsid w:val="12F13FA9"/>
    <w:rsid w:val="13854144"/>
    <w:rsid w:val="13B00751"/>
    <w:rsid w:val="13BD568C"/>
    <w:rsid w:val="13E5743D"/>
    <w:rsid w:val="1406792A"/>
    <w:rsid w:val="14976260"/>
    <w:rsid w:val="14B67590"/>
    <w:rsid w:val="152642B6"/>
    <w:rsid w:val="15400323"/>
    <w:rsid w:val="154C29C1"/>
    <w:rsid w:val="15AF2113"/>
    <w:rsid w:val="16191DBA"/>
    <w:rsid w:val="169E17A5"/>
    <w:rsid w:val="16E15B36"/>
    <w:rsid w:val="176768F5"/>
    <w:rsid w:val="184156A2"/>
    <w:rsid w:val="184B1961"/>
    <w:rsid w:val="18513349"/>
    <w:rsid w:val="18717140"/>
    <w:rsid w:val="1A5E11D1"/>
    <w:rsid w:val="1A626F8D"/>
    <w:rsid w:val="1AC01115"/>
    <w:rsid w:val="1BFF46B5"/>
    <w:rsid w:val="1D105D7D"/>
    <w:rsid w:val="1D320E99"/>
    <w:rsid w:val="1D4B1F5B"/>
    <w:rsid w:val="1D802006"/>
    <w:rsid w:val="1E390A97"/>
    <w:rsid w:val="1E426959"/>
    <w:rsid w:val="206C6329"/>
    <w:rsid w:val="20F07B67"/>
    <w:rsid w:val="211A5ECC"/>
    <w:rsid w:val="21334A3B"/>
    <w:rsid w:val="214C004F"/>
    <w:rsid w:val="219741F9"/>
    <w:rsid w:val="21D6350E"/>
    <w:rsid w:val="220A622B"/>
    <w:rsid w:val="228F38A0"/>
    <w:rsid w:val="23417D07"/>
    <w:rsid w:val="246006EE"/>
    <w:rsid w:val="248F3396"/>
    <w:rsid w:val="24927F84"/>
    <w:rsid w:val="25702C36"/>
    <w:rsid w:val="25CB3688"/>
    <w:rsid w:val="26000FFC"/>
    <w:rsid w:val="26513718"/>
    <w:rsid w:val="26800C7F"/>
    <w:rsid w:val="268624F2"/>
    <w:rsid w:val="2747225B"/>
    <w:rsid w:val="274C2B57"/>
    <w:rsid w:val="285E6FE6"/>
    <w:rsid w:val="2938426B"/>
    <w:rsid w:val="29A50BA3"/>
    <w:rsid w:val="29CC2210"/>
    <w:rsid w:val="2B0F281A"/>
    <w:rsid w:val="2BEC2B5B"/>
    <w:rsid w:val="2C9019A4"/>
    <w:rsid w:val="2CB125E7"/>
    <w:rsid w:val="2D0E4B6F"/>
    <w:rsid w:val="2D393B7E"/>
    <w:rsid w:val="2D5B4D2E"/>
    <w:rsid w:val="2E6A6CD7"/>
    <w:rsid w:val="2EEB6709"/>
    <w:rsid w:val="2F724F35"/>
    <w:rsid w:val="2F994DA8"/>
    <w:rsid w:val="2F996B56"/>
    <w:rsid w:val="302537E4"/>
    <w:rsid w:val="310E5321"/>
    <w:rsid w:val="316D2048"/>
    <w:rsid w:val="31E16CBD"/>
    <w:rsid w:val="330662B0"/>
    <w:rsid w:val="335333D3"/>
    <w:rsid w:val="33F83062"/>
    <w:rsid w:val="34F25B0A"/>
    <w:rsid w:val="3589141A"/>
    <w:rsid w:val="35A04511"/>
    <w:rsid w:val="35A72A6C"/>
    <w:rsid w:val="368B00C1"/>
    <w:rsid w:val="369313DE"/>
    <w:rsid w:val="379C3687"/>
    <w:rsid w:val="3A190FBF"/>
    <w:rsid w:val="3A3A696B"/>
    <w:rsid w:val="3A9E7716"/>
    <w:rsid w:val="3AD9156D"/>
    <w:rsid w:val="3C1E58F0"/>
    <w:rsid w:val="3C44609B"/>
    <w:rsid w:val="3C8440D2"/>
    <w:rsid w:val="3DA54918"/>
    <w:rsid w:val="3DC34317"/>
    <w:rsid w:val="3E622809"/>
    <w:rsid w:val="3E94330A"/>
    <w:rsid w:val="3EBC2909"/>
    <w:rsid w:val="3ED35CE0"/>
    <w:rsid w:val="3F6F2EE2"/>
    <w:rsid w:val="3F777DB2"/>
    <w:rsid w:val="3F83263C"/>
    <w:rsid w:val="3FF73B50"/>
    <w:rsid w:val="4004626D"/>
    <w:rsid w:val="40754A75"/>
    <w:rsid w:val="413942E8"/>
    <w:rsid w:val="41C650BB"/>
    <w:rsid w:val="42AE0712"/>
    <w:rsid w:val="43B70A87"/>
    <w:rsid w:val="44095C00"/>
    <w:rsid w:val="44476729"/>
    <w:rsid w:val="44BA3930"/>
    <w:rsid w:val="44BC3FEE"/>
    <w:rsid w:val="44FC45CE"/>
    <w:rsid w:val="45B44292"/>
    <w:rsid w:val="45B86CF6"/>
    <w:rsid w:val="45B95404"/>
    <w:rsid w:val="45D0292B"/>
    <w:rsid w:val="486B4156"/>
    <w:rsid w:val="48CA74C0"/>
    <w:rsid w:val="492B6619"/>
    <w:rsid w:val="4984163B"/>
    <w:rsid w:val="49A5461D"/>
    <w:rsid w:val="4A050C18"/>
    <w:rsid w:val="4AA523FB"/>
    <w:rsid w:val="4B1E0FC4"/>
    <w:rsid w:val="4CF021B9"/>
    <w:rsid w:val="4D59725A"/>
    <w:rsid w:val="4DAB064B"/>
    <w:rsid w:val="4EAA651A"/>
    <w:rsid w:val="4EAF34D1"/>
    <w:rsid w:val="50025BF9"/>
    <w:rsid w:val="501D53D0"/>
    <w:rsid w:val="50476848"/>
    <w:rsid w:val="5070600D"/>
    <w:rsid w:val="51752420"/>
    <w:rsid w:val="51A32881"/>
    <w:rsid w:val="5289416A"/>
    <w:rsid w:val="5291580E"/>
    <w:rsid w:val="53F20FDD"/>
    <w:rsid w:val="54F76FCD"/>
    <w:rsid w:val="55B61960"/>
    <w:rsid w:val="55E5008D"/>
    <w:rsid w:val="56526E69"/>
    <w:rsid w:val="575F7D32"/>
    <w:rsid w:val="578D4792"/>
    <w:rsid w:val="58592FF3"/>
    <w:rsid w:val="586F7E10"/>
    <w:rsid w:val="5A0F662E"/>
    <w:rsid w:val="5A3E139F"/>
    <w:rsid w:val="5A8B5169"/>
    <w:rsid w:val="5A90452E"/>
    <w:rsid w:val="5AB36563"/>
    <w:rsid w:val="5B3A5112"/>
    <w:rsid w:val="5B716808"/>
    <w:rsid w:val="5B857613"/>
    <w:rsid w:val="5BB97AB4"/>
    <w:rsid w:val="5D6A0EC8"/>
    <w:rsid w:val="5DAB23BB"/>
    <w:rsid w:val="5EDF3CD6"/>
    <w:rsid w:val="5EDF53B5"/>
    <w:rsid w:val="5F3D09FC"/>
    <w:rsid w:val="5F6C30C5"/>
    <w:rsid w:val="601D444D"/>
    <w:rsid w:val="606A44B9"/>
    <w:rsid w:val="60E47381"/>
    <w:rsid w:val="60E50D3F"/>
    <w:rsid w:val="617D305C"/>
    <w:rsid w:val="623023C3"/>
    <w:rsid w:val="62CD61F1"/>
    <w:rsid w:val="632978EC"/>
    <w:rsid w:val="63BA42F6"/>
    <w:rsid w:val="63C342FB"/>
    <w:rsid w:val="63E1229E"/>
    <w:rsid w:val="644F0FB6"/>
    <w:rsid w:val="65BE08E2"/>
    <w:rsid w:val="66583960"/>
    <w:rsid w:val="665E5BDF"/>
    <w:rsid w:val="66822307"/>
    <w:rsid w:val="66D41970"/>
    <w:rsid w:val="6821710D"/>
    <w:rsid w:val="68B00491"/>
    <w:rsid w:val="68CF525A"/>
    <w:rsid w:val="69F820B1"/>
    <w:rsid w:val="6A754493"/>
    <w:rsid w:val="6C944441"/>
    <w:rsid w:val="6CEA1EDF"/>
    <w:rsid w:val="6D566A17"/>
    <w:rsid w:val="6DC95F48"/>
    <w:rsid w:val="6E5C1945"/>
    <w:rsid w:val="6E680FFF"/>
    <w:rsid w:val="6EA13DB5"/>
    <w:rsid w:val="6F5A4D44"/>
    <w:rsid w:val="70E872EC"/>
    <w:rsid w:val="72513A74"/>
    <w:rsid w:val="72BA6194"/>
    <w:rsid w:val="7361604B"/>
    <w:rsid w:val="73A82490"/>
    <w:rsid w:val="74DB6523"/>
    <w:rsid w:val="75331EE9"/>
    <w:rsid w:val="75614FED"/>
    <w:rsid w:val="75FA0671"/>
    <w:rsid w:val="763D1683"/>
    <w:rsid w:val="765C7507"/>
    <w:rsid w:val="767A2AE5"/>
    <w:rsid w:val="76922744"/>
    <w:rsid w:val="77870B09"/>
    <w:rsid w:val="77C47AB5"/>
    <w:rsid w:val="782C4087"/>
    <w:rsid w:val="788C05D2"/>
    <w:rsid w:val="78E76D30"/>
    <w:rsid w:val="79045047"/>
    <w:rsid w:val="7A6965EF"/>
    <w:rsid w:val="7AAE4525"/>
    <w:rsid w:val="7B902B1B"/>
    <w:rsid w:val="7BEE4AB4"/>
    <w:rsid w:val="7CEA4FBB"/>
    <w:rsid w:val="7DFA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054B1"/>
  <w15:docId w15:val="{F348664D-DFF8-4FEE-A1AF-38FE0A0E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38\Desktop\&#31532;&#19977;&#36718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第三轮</Template>
  <TotalTime>49</TotalTime>
  <Pages>1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86138</dc:creator>
  <cp:lastModifiedBy>何 田彧</cp:lastModifiedBy>
  <cp:revision>3</cp:revision>
  <dcterms:created xsi:type="dcterms:W3CDTF">2021-12-03T10:13:00Z</dcterms:created>
  <dcterms:modified xsi:type="dcterms:W3CDTF">2021-12-04T04:08:00Z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E94C884A41D848E6B40E24ABD1F12355</vt:lpwstr>
  </property>
</Properties>
</file>